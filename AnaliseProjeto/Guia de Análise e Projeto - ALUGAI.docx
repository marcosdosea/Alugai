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9E8" w:rsidRPr="00561CC0" w:rsidRDefault="003146C6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Alugai</w:t>
      </w:r>
    </w:p>
    <w:p w:rsidR="00A879E8" w:rsidRPr="00561CC0" w:rsidRDefault="00722D62">
      <w:pPr>
        <w:pStyle w:val="Ttulo"/>
        <w:jc w:val="right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t xml:space="preserve">Guia de </w:t>
      </w:r>
      <w:r w:rsidR="00561CC0" w:rsidRPr="00561CC0">
        <w:rPr>
          <w:rFonts w:ascii="Times New Roman" w:hAnsi="Times New Roman"/>
          <w:lang w:val="pt-BR"/>
        </w:rPr>
        <w:t>A</w:t>
      </w:r>
      <w:r w:rsidRPr="00561CC0">
        <w:rPr>
          <w:rFonts w:ascii="Times New Roman" w:hAnsi="Times New Roman"/>
          <w:lang w:val="pt-BR"/>
        </w:rPr>
        <w:t xml:space="preserve">nálise e </w:t>
      </w:r>
      <w:r w:rsidR="00561CC0" w:rsidRPr="00561CC0">
        <w:rPr>
          <w:rFonts w:ascii="Times New Roman" w:hAnsi="Times New Roman"/>
          <w:lang w:val="pt-BR"/>
        </w:rPr>
        <w:t>P</w:t>
      </w:r>
      <w:r w:rsidRPr="00561CC0">
        <w:rPr>
          <w:rFonts w:ascii="Times New Roman" w:hAnsi="Times New Roman"/>
          <w:lang w:val="pt-BR"/>
        </w:rPr>
        <w:t>rojeto</w:t>
      </w:r>
    </w:p>
    <w:p w:rsidR="00A879E8" w:rsidRPr="00561CC0" w:rsidRDefault="00A879E8">
      <w:pPr>
        <w:pStyle w:val="Ttulo"/>
        <w:jc w:val="right"/>
        <w:rPr>
          <w:rFonts w:ascii="Times New Roman" w:hAnsi="Times New Roman"/>
          <w:lang w:val="pt-BR"/>
        </w:rPr>
      </w:pPr>
    </w:p>
    <w:p w:rsidR="00A879E8" w:rsidRPr="00561CC0" w:rsidRDefault="00745B57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 w:rsidRPr="00561CC0">
        <w:rPr>
          <w:rFonts w:ascii="Times New Roman" w:hAnsi="Times New Roman"/>
          <w:sz w:val="28"/>
          <w:szCs w:val="28"/>
          <w:lang w:val="pt-BR"/>
        </w:rPr>
        <w:t>Versão &lt;</w:t>
      </w:r>
      <w:r w:rsidR="00561CC0" w:rsidRPr="00561CC0">
        <w:rPr>
          <w:rFonts w:ascii="Times New Roman" w:hAnsi="Times New Roman"/>
          <w:sz w:val="28"/>
          <w:szCs w:val="28"/>
          <w:lang w:val="pt-BR"/>
        </w:rPr>
        <w:t>1.0</w:t>
      </w:r>
      <w:r w:rsidRPr="00561CC0">
        <w:rPr>
          <w:rFonts w:ascii="Times New Roman" w:hAnsi="Times New Roman"/>
          <w:sz w:val="28"/>
          <w:szCs w:val="28"/>
          <w:lang w:val="pt-BR"/>
        </w:rPr>
        <w:t>&gt;</w:t>
      </w:r>
    </w:p>
    <w:p w:rsidR="00A879E8" w:rsidRPr="00561CC0" w:rsidRDefault="00A879E8" w:rsidP="00B9385C">
      <w:pPr>
        <w:pStyle w:val="InfoBlue"/>
      </w:pPr>
    </w:p>
    <w:p w:rsidR="00A879E8" w:rsidRDefault="00A879E8" w:rsidP="00B9385C">
      <w:pPr>
        <w:pStyle w:val="InfoBlue"/>
      </w:pPr>
    </w:p>
    <w:p w:rsidR="00A879E8" w:rsidRDefault="00A879E8">
      <w:pPr>
        <w:pStyle w:val="Ttulo"/>
        <w:rPr>
          <w:sz w:val="28"/>
          <w:szCs w:val="28"/>
          <w:lang w:val="pt-BR"/>
        </w:rPr>
      </w:pPr>
    </w:p>
    <w:p w:rsidR="00A879E8" w:rsidRDefault="00A879E8">
      <w:pPr>
        <w:rPr>
          <w:lang w:val="pt-BR"/>
        </w:rPr>
        <w:sectPr w:rsidR="00A879E8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lastRenderedPageBreak/>
        <w:t>Índice Analítico</w:t>
      </w:r>
    </w:p>
    <w:p w:rsidR="00D311A4" w:rsidRPr="00561CC0" w:rsidRDefault="00D311A4">
      <w:pPr>
        <w:pStyle w:val="CabealhodoSumrio"/>
        <w:rPr>
          <w:rFonts w:ascii="Times New Roman" w:hAnsi="Times New Roman"/>
          <w:color w:val="auto"/>
        </w:rPr>
      </w:pPr>
      <w:r w:rsidRPr="00561CC0">
        <w:rPr>
          <w:rFonts w:ascii="Times New Roman" w:hAnsi="Times New Roman"/>
          <w:color w:val="auto"/>
        </w:rPr>
        <w:t>Conteúdo</w:t>
      </w:r>
    </w:p>
    <w:p w:rsidR="009F53C2" w:rsidRPr="00561CC0" w:rsidRDefault="002E4019">
      <w:pPr>
        <w:pStyle w:val="Sumrio1"/>
        <w:rPr>
          <w:noProof/>
          <w:snapToGrid/>
          <w:sz w:val="22"/>
          <w:szCs w:val="22"/>
          <w:lang w:val="pt-BR" w:eastAsia="pt-BR"/>
        </w:rPr>
      </w:pPr>
      <w:r w:rsidRPr="00561CC0">
        <w:rPr>
          <w:lang w:val="pt-BR"/>
        </w:rPr>
        <w:fldChar w:fldCharType="begin"/>
      </w:r>
      <w:r w:rsidR="00D311A4" w:rsidRPr="00561CC0">
        <w:rPr>
          <w:lang w:val="pt-BR"/>
        </w:rPr>
        <w:instrText xml:space="preserve"> TOC \o "1-3" \h \z \u </w:instrText>
      </w:r>
      <w:r w:rsidRPr="00561CC0">
        <w:rPr>
          <w:lang w:val="pt-BR"/>
        </w:rPr>
        <w:fldChar w:fldCharType="separate"/>
      </w:r>
      <w:hyperlink w:anchor="_Toc321330753" w:history="1">
        <w:r w:rsidR="009F53C2" w:rsidRPr="00561CC0">
          <w:rPr>
            <w:rStyle w:val="Hyperlink"/>
            <w:noProof/>
            <w:lang w:val="pt-BR"/>
          </w:rPr>
          <w:t>Introdução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_Toc321330753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:rsidR="009F53C2" w:rsidRPr="00561CC0" w:rsidRDefault="00F04B42">
      <w:pPr>
        <w:pStyle w:val="Sumrio1"/>
        <w:rPr>
          <w:noProof/>
          <w:snapToGrid/>
          <w:sz w:val="22"/>
          <w:szCs w:val="22"/>
          <w:lang w:val="pt-BR" w:eastAsia="pt-BR"/>
        </w:rPr>
      </w:pPr>
      <w:hyperlink w:anchor="_Toc321330754" w:history="1">
        <w:r w:rsidR="009F53C2" w:rsidRPr="00561CC0">
          <w:rPr>
            <w:rStyle w:val="Hyperlink"/>
            <w:noProof/>
            <w:lang w:val="pt-BR"/>
          </w:rPr>
          <w:t>Mapeamento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_Toc321330754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:rsidR="009F53C2" w:rsidRPr="00561CC0" w:rsidRDefault="00F04B42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5" w:history="1">
        <w:r w:rsidR="009F53C2" w:rsidRPr="00561CC0">
          <w:rPr>
            <w:rStyle w:val="Hyperlink"/>
            <w:noProof/>
            <w:lang w:val="pt-BR"/>
          </w:rPr>
          <w:t>Classe de fronteira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_Toc321330755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:rsidR="009F53C2" w:rsidRPr="00561CC0" w:rsidRDefault="00F04B42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6" w:history="1">
        <w:r w:rsidR="009F53C2" w:rsidRPr="00561CC0">
          <w:rPr>
            <w:rStyle w:val="Hyperlink"/>
            <w:noProof/>
            <w:lang w:val="pt-BR"/>
          </w:rPr>
          <w:t>Classes do tipo Entity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_Toc321330756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:rsidR="009F53C2" w:rsidRPr="00561CC0" w:rsidRDefault="00F04B42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7" w:history="1">
        <w:r w:rsidR="009F53C2" w:rsidRPr="00561CC0">
          <w:rPr>
            <w:rStyle w:val="Hyperlink"/>
            <w:noProof/>
            <w:lang w:val="pt-BR"/>
          </w:rPr>
          <w:t>Classe do tipo EntityCollection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_Toc321330757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:rsidR="00D311A4" w:rsidRPr="00561CC0" w:rsidRDefault="002E4019">
      <w:pPr>
        <w:rPr>
          <w:lang w:val="pt-BR"/>
        </w:rPr>
      </w:pPr>
      <w:r w:rsidRPr="00561CC0">
        <w:rPr>
          <w:lang w:val="pt-BR"/>
        </w:rPr>
        <w:fldChar w:fldCharType="end"/>
      </w:r>
    </w:p>
    <w:p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br w:type="page"/>
      </w:r>
      <w:r w:rsidR="004C65BD" w:rsidRPr="00561CC0">
        <w:rPr>
          <w:rFonts w:ascii="Times New Roman" w:hAnsi="Times New Roman"/>
        </w:rPr>
        <w:lastRenderedPageBreak/>
        <w:fldChar w:fldCharType="begin"/>
      </w:r>
      <w:r w:rsidR="004C65BD" w:rsidRPr="00561CC0">
        <w:rPr>
          <w:rFonts w:ascii="Times New Roman" w:hAnsi="Times New Roman"/>
          <w:lang w:val="pt-BR"/>
        </w:rPr>
        <w:instrText xml:space="preserve"> TITLE  \* MERGEFORMAT </w:instrText>
      </w:r>
      <w:r w:rsidR="004C65BD" w:rsidRPr="00561CC0">
        <w:rPr>
          <w:rFonts w:ascii="Times New Roman" w:hAnsi="Times New Roman"/>
        </w:rPr>
        <w:fldChar w:fldCharType="separate"/>
      </w:r>
      <w:r w:rsidR="003E13DD" w:rsidRPr="00561CC0">
        <w:rPr>
          <w:rFonts w:ascii="Times New Roman" w:hAnsi="Times New Roman"/>
          <w:lang w:val="pt-BR"/>
        </w:rPr>
        <w:t>Documento de Arquitetura de Software</w:t>
      </w:r>
      <w:r w:rsidR="004C65BD" w:rsidRPr="00561CC0">
        <w:rPr>
          <w:rFonts w:ascii="Times New Roman" w:hAnsi="Times New Roman"/>
          <w:lang w:val="pt-BR"/>
        </w:rPr>
        <w:fldChar w:fldCharType="end"/>
      </w:r>
      <w:r w:rsidRPr="00561CC0">
        <w:rPr>
          <w:rFonts w:ascii="Times New Roman" w:hAnsi="Times New Roman"/>
          <w:lang w:val="pt-BR"/>
        </w:rPr>
        <w:t xml:space="preserve"> </w:t>
      </w:r>
    </w:p>
    <w:p w:rsidR="00F00C49" w:rsidRPr="00561CC0" w:rsidRDefault="00F00C49" w:rsidP="00F00C49">
      <w:pPr>
        <w:rPr>
          <w:lang w:val="pt-BR"/>
        </w:rPr>
      </w:pPr>
    </w:p>
    <w:p w:rsidR="00F00C49" w:rsidRPr="00561CC0" w:rsidRDefault="00F00C49" w:rsidP="00F00C49">
      <w:pPr>
        <w:rPr>
          <w:lang w:val="pt-BR"/>
        </w:rPr>
      </w:pPr>
    </w:p>
    <w:p w:rsidR="00A879E8" w:rsidRPr="008F6C41" w:rsidRDefault="00745B5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330753"/>
      <w:r w:rsidRPr="008F6C41"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:rsidR="00F00C49" w:rsidRPr="008F6C41" w:rsidRDefault="00F00C49" w:rsidP="00F00C49">
      <w:pPr>
        <w:rPr>
          <w:sz w:val="24"/>
          <w:szCs w:val="24"/>
          <w:lang w:val="pt-BR"/>
        </w:rPr>
      </w:pPr>
    </w:p>
    <w:p w:rsidR="00B9385C" w:rsidRPr="008F6C41" w:rsidRDefault="00B9385C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456598587"/>
      <w:bookmarkStart w:id="4" w:name="_Toc18206176"/>
      <w:r w:rsidRPr="008F6C41">
        <w:rPr>
          <w:color w:val="000000"/>
        </w:rPr>
        <w:t xml:space="preserve">Esse documento </w:t>
      </w:r>
      <w:r w:rsidR="00722D62" w:rsidRPr="008F6C41">
        <w:rPr>
          <w:color w:val="000000"/>
        </w:rPr>
        <w:t xml:space="preserve">tem como objetivo descrever a visão de implementação do software </w:t>
      </w:r>
      <w:r w:rsidR="003146C6">
        <w:rPr>
          <w:color w:val="000000"/>
        </w:rPr>
        <w:t>Alugai</w:t>
      </w:r>
      <w:r w:rsidR="00722D62" w:rsidRPr="008F6C41">
        <w:rPr>
          <w:color w:val="000000"/>
        </w:rPr>
        <w:t xml:space="preserve"> e mostrar como foi feito o mapeamento das classes de análise para as classes de projeto</w:t>
      </w:r>
      <w:r w:rsidRPr="008F6C41">
        <w:rPr>
          <w:color w:val="000000"/>
        </w:rPr>
        <w:t>.</w:t>
      </w:r>
    </w:p>
    <w:p w:rsidR="00F00C49" w:rsidRPr="008F6C41" w:rsidRDefault="00F00C49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5" w:name="_Toc321330754"/>
    </w:p>
    <w:p w:rsidR="00722D62" w:rsidRPr="008F6C41" w:rsidRDefault="00722D62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r w:rsidRPr="008F6C41">
        <w:rPr>
          <w:rFonts w:ascii="Times New Roman" w:hAnsi="Times New Roman"/>
          <w:lang w:val="pt-BR"/>
        </w:rPr>
        <w:t>Mapeamento</w:t>
      </w:r>
      <w:bookmarkEnd w:id="5"/>
    </w:p>
    <w:p w:rsidR="00F00C49" w:rsidRPr="008F6C41" w:rsidRDefault="00F00C49" w:rsidP="00F00C49">
      <w:pPr>
        <w:rPr>
          <w:sz w:val="24"/>
          <w:szCs w:val="24"/>
          <w:lang w:val="pt-BR"/>
        </w:rPr>
      </w:pPr>
    </w:p>
    <w:p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:rsidR="00722D62" w:rsidRDefault="00722D62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6" w:name="_Toc321330755"/>
      <w:r w:rsidRPr="008F6C41"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6"/>
    </w:p>
    <w:p w:rsidR="002123BC" w:rsidRPr="008F6C41" w:rsidRDefault="002123BC" w:rsidP="002123B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8F6C41">
        <w:rPr>
          <w:color w:val="000000"/>
        </w:rPr>
        <w:t xml:space="preserve">Para cada classe de fronteira encontrada é criado um pacote dentro do pacote </w:t>
      </w:r>
      <w:r>
        <w:rPr>
          <w:color w:val="000000"/>
        </w:rPr>
        <w:t>Gerenciador</w:t>
      </w:r>
      <w:r w:rsidRPr="008F6C41">
        <w:rPr>
          <w:color w:val="000000"/>
        </w:rPr>
        <w:t xml:space="preserve"> nomeado de acordo com o nome da classe de fronteira</w:t>
      </w:r>
      <w:r>
        <w:rPr>
          <w:color w:val="000000"/>
        </w:rPr>
        <w:t xml:space="preserve"> eliminando a parte “TelaManter</w:t>
      </w:r>
      <w:r>
        <w:rPr>
          <w:color w:val="000000"/>
        </w:rPr>
        <w:t>Imovel</w:t>
      </w:r>
      <w:r w:rsidRPr="008F6C41">
        <w:rPr>
          <w:color w:val="000000"/>
        </w:rPr>
        <w:t xml:space="preserve">”, caso exista. Dentro desse pacote </w:t>
      </w:r>
      <w:r>
        <w:rPr>
          <w:color w:val="000000"/>
        </w:rPr>
        <w:t>é chamada uma classe Controladora.</w:t>
      </w:r>
    </w:p>
    <w:p w:rsidR="002123BC" w:rsidRPr="002123BC" w:rsidRDefault="002123BC" w:rsidP="002123BC">
      <w:pPr>
        <w:rPr>
          <w:lang w:val="pt-BR"/>
        </w:rPr>
      </w:pPr>
    </w:p>
    <w:p w:rsidR="00F00C49" w:rsidRPr="008F6C41" w:rsidRDefault="002123BC" w:rsidP="00F00C49">
      <w:pPr>
        <w:rPr>
          <w:sz w:val="24"/>
          <w:szCs w:val="24"/>
          <w:lang w:val="pt-BR"/>
        </w:rPr>
      </w:pPr>
      <w:r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6.5pt">
            <v:imagedata r:id="rId9" o:title=""/>
          </v:shape>
        </w:pict>
      </w:r>
    </w:p>
    <w:p w:rsidR="002123BC" w:rsidRPr="008F6C41" w:rsidRDefault="002123BC" w:rsidP="002123BC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color w:val="000000"/>
        </w:rPr>
        <w:t xml:space="preserve">Figura </w:t>
      </w:r>
      <w:r w:rsidRPr="008F6C41">
        <w:rPr>
          <w:color w:val="000000"/>
        </w:rPr>
        <w:t xml:space="preserve"> – Mapeamento das classes de fronteira</w:t>
      </w:r>
    </w:p>
    <w:p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bookmarkStart w:id="7" w:name="_GoBack"/>
      <w:bookmarkEnd w:id="3"/>
      <w:bookmarkEnd w:id="4"/>
      <w:bookmarkEnd w:id="7"/>
    </w:p>
    <w:sectPr w:rsidR="00722D62" w:rsidRPr="008F6C41" w:rsidSect="00A879E8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B42" w:rsidRDefault="00F04B42">
      <w:pPr>
        <w:spacing w:line="240" w:lineRule="auto"/>
      </w:pPr>
      <w:r>
        <w:separator/>
      </w:r>
    </w:p>
  </w:endnote>
  <w:endnote w:type="continuationSeparator" w:id="0">
    <w:p w:rsidR="00F04B42" w:rsidRDefault="00F04B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79E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A879E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A879E8" w:rsidP="00B9385C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745B57">
          <w:pPr>
            <w:jc w:val="right"/>
          </w:pPr>
          <w:r>
            <w:rPr>
              <w:lang w:val="pt-BR"/>
            </w:rPr>
            <w:t xml:space="preserve">Page </w:t>
          </w:r>
          <w:r w:rsidR="002E4019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2E4019">
            <w:rPr>
              <w:rStyle w:val="Nmerodepgina"/>
              <w:lang w:val="pt-BR"/>
            </w:rPr>
            <w:fldChar w:fldCharType="separate"/>
          </w:r>
          <w:r w:rsidR="002123BC">
            <w:rPr>
              <w:rStyle w:val="Nmerodepgina"/>
              <w:noProof/>
              <w:lang w:val="pt-BR"/>
            </w:rPr>
            <w:t>3</w:t>
          </w:r>
          <w:r w:rsidR="002E4019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 w:rsidR="0015196D">
            <w:rPr>
              <w:rStyle w:val="Nmerodepgina"/>
              <w:noProof/>
            </w:rPr>
            <w:fldChar w:fldCharType="begin"/>
          </w:r>
          <w:r w:rsidR="0015196D">
            <w:rPr>
              <w:rStyle w:val="Nmerodepgina"/>
              <w:noProof/>
            </w:rPr>
            <w:instrText xml:space="preserve"> NUMPAGES  \* MERGEFORMAT </w:instrText>
          </w:r>
          <w:r w:rsidR="0015196D">
            <w:rPr>
              <w:rStyle w:val="Nmerodepgina"/>
              <w:noProof/>
            </w:rPr>
            <w:fldChar w:fldCharType="separate"/>
          </w:r>
          <w:r w:rsidR="002123BC">
            <w:rPr>
              <w:rStyle w:val="Nmerodepgina"/>
              <w:noProof/>
            </w:rPr>
            <w:t>3</w:t>
          </w:r>
          <w:r w:rsidR="0015196D">
            <w:rPr>
              <w:rStyle w:val="Nmerodepgina"/>
              <w:noProof/>
            </w:rPr>
            <w:fldChar w:fldCharType="end"/>
          </w:r>
        </w:p>
      </w:tc>
    </w:tr>
  </w:tbl>
  <w:p w:rsidR="00A879E8" w:rsidRDefault="00A879E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B42" w:rsidRDefault="00F04B42">
      <w:pPr>
        <w:spacing w:line="240" w:lineRule="auto"/>
      </w:pPr>
      <w:r>
        <w:separator/>
      </w:r>
    </w:p>
  </w:footnote>
  <w:footnote w:type="continuationSeparator" w:id="0">
    <w:p w:rsidR="00F04B42" w:rsidRDefault="00F04B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9E8" w:rsidRDefault="00A879E8">
    <w:pPr>
      <w:rPr>
        <w:sz w:val="24"/>
        <w:szCs w:val="24"/>
      </w:rPr>
    </w:pPr>
  </w:p>
  <w:p w:rsidR="00A879E8" w:rsidRDefault="00A879E8">
    <w:pPr>
      <w:pBdr>
        <w:top w:val="single" w:sz="6" w:space="1" w:color="auto"/>
      </w:pBdr>
      <w:rPr>
        <w:sz w:val="24"/>
        <w:szCs w:val="24"/>
      </w:rPr>
    </w:pPr>
  </w:p>
  <w:p w:rsidR="00A879E8" w:rsidRPr="00561CC0" w:rsidRDefault="00B9385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 w:rsidRPr="00561CC0">
      <w:rPr>
        <w:b/>
        <w:bCs/>
        <w:sz w:val="36"/>
        <w:szCs w:val="36"/>
      </w:rPr>
      <w:t>Engenharia de Software 2</w:t>
    </w:r>
  </w:p>
  <w:p w:rsidR="00A879E8" w:rsidRDefault="00A879E8">
    <w:pPr>
      <w:pBdr>
        <w:bottom w:val="single" w:sz="6" w:space="1" w:color="auto"/>
      </w:pBdr>
      <w:jc w:val="right"/>
      <w:rPr>
        <w:sz w:val="24"/>
        <w:szCs w:val="24"/>
      </w:rPr>
    </w:pPr>
  </w:p>
  <w:p w:rsidR="00A879E8" w:rsidRDefault="00A879E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79E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Default="003146C6">
          <w:r>
            <w:t>Alugai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F6C41" w:rsidRDefault="00745B57" w:rsidP="008F6C4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</w:t>
          </w:r>
          <w:r w:rsidR="009812E2">
            <w:rPr>
              <w:lang w:val="pt-BR"/>
            </w:rPr>
            <w:t>ersão</w:t>
          </w:r>
          <w:r>
            <w:rPr>
              <w:lang w:val="pt-BR"/>
            </w:rPr>
            <w:t>:</w:t>
          </w:r>
          <w:r w:rsidR="008F6C41">
            <w:t xml:space="preserve"> 1.0</w:t>
          </w:r>
        </w:p>
      </w:tc>
    </w:tr>
    <w:tr w:rsidR="00A879E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Pr="00722D62" w:rsidRDefault="00722D62" w:rsidP="008F6C41">
          <w:pPr>
            <w:rPr>
              <w:lang w:val="pt-BR"/>
            </w:rPr>
          </w:pPr>
          <w:r w:rsidRPr="00722D62">
            <w:rPr>
              <w:lang w:val="pt-BR"/>
            </w:rPr>
            <w:t xml:space="preserve">Guia de </w:t>
          </w:r>
          <w:r w:rsidR="008F6C41">
            <w:rPr>
              <w:lang w:val="pt-BR"/>
            </w:rPr>
            <w:t>A</w:t>
          </w:r>
          <w:r w:rsidRPr="00722D62">
            <w:rPr>
              <w:lang w:val="pt-BR"/>
            </w:rPr>
            <w:t xml:space="preserve">nálise e </w:t>
          </w:r>
          <w:r w:rsidR="008F6C41">
            <w:rPr>
              <w:lang w:val="pt-BR"/>
            </w:rPr>
            <w:t>P</w:t>
          </w:r>
          <w:r w:rsidRPr="00722D62">
            <w:rPr>
              <w:lang w:val="pt-BR"/>
            </w:rPr>
            <w:t>rojeto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Default="00745B57" w:rsidP="008F6C41">
          <w:r w:rsidRPr="00B9385C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</w:t>
          </w:r>
          <w:r w:rsidR="003146C6">
            <w:rPr>
              <w:lang w:val="pt-BR"/>
            </w:rPr>
            <w:t>17/01/2021</w:t>
          </w:r>
        </w:p>
      </w:tc>
    </w:tr>
  </w:tbl>
  <w:p w:rsidR="00A879E8" w:rsidRDefault="00A879E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567CBC"/>
    <w:multiLevelType w:val="hybridMultilevel"/>
    <w:tmpl w:val="286649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D70471"/>
    <w:multiLevelType w:val="multilevel"/>
    <w:tmpl w:val="0446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1"/>
  </w:num>
  <w:num w:numId="5">
    <w:abstractNumId w:val="19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4"/>
  </w:num>
  <w:num w:numId="11">
    <w:abstractNumId w:val="12"/>
  </w:num>
  <w:num w:numId="12">
    <w:abstractNumId w:val="25"/>
  </w:num>
  <w:num w:numId="13">
    <w:abstractNumId w:val="11"/>
  </w:num>
  <w:num w:numId="14">
    <w:abstractNumId w:val="6"/>
  </w:num>
  <w:num w:numId="15">
    <w:abstractNumId w:val="24"/>
  </w:num>
  <w:num w:numId="16">
    <w:abstractNumId w:val="17"/>
  </w:num>
  <w:num w:numId="17">
    <w:abstractNumId w:val="9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3"/>
  </w:num>
  <w:num w:numId="22">
    <w:abstractNumId w:val="20"/>
  </w:num>
  <w:num w:numId="23">
    <w:abstractNumId w:val="5"/>
  </w:num>
  <w:num w:numId="24">
    <w:abstractNumId w:val="22"/>
  </w:num>
  <w:num w:numId="25">
    <w:abstractNumId w:val="8"/>
  </w:num>
  <w:num w:numId="26">
    <w:abstractNumId w:val="3"/>
  </w:num>
  <w:num w:numId="27">
    <w:abstractNumId w:val="18"/>
  </w:num>
  <w:num w:numId="28">
    <w:abstractNumId w:val="1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385C"/>
    <w:rsid w:val="00046249"/>
    <w:rsid w:val="00083A85"/>
    <w:rsid w:val="000E5939"/>
    <w:rsid w:val="00134E40"/>
    <w:rsid w:val="00136F06"/>
    <w:rsid w:val="00144E90"/>
    <w:rsid w:val="0015196D"/>
    <w:rsid w:val="002123BC"/>
    <w:rsid w:val="002E385F"/>
    <w:rsid w:val="002E4019"/>
    <w:rsid w:val="002F27AB"/>
    <w:rsid w:val="003146C6"/>
    <w:rsid w:val="00362FB9"/>
    <w:rsid w:val="00382DCB"/>
    <w:rsid w:val="003B431B"/>
    <w:rsid w:val="003E13DD"/>
    <w:rsid w:val="003E550A"/>
    <w:rsid w:val="00400AE2"/>
    <w:rsid w:val="004C65BD"/>
    <w:rsid w:val="00561CC0"/>
    <w:rsid w:val="00644CDC"/>
    <w:rsid w:val="006A44B9"/>
    <w:rsid w:val="006E0FB1"/>
    <w:rsid w:val="00722D62"/>
    <w:rsid w:val="00745B57"/>
    <w:rsid w:val="007C1765"/>
    <w:rsid w:val="007F5968"/>
    <w:rsid w:val="00822F83"/>
    <w:rsid w:val="00830D93"/>
    <w:rsid w:val="008F6C41"/>
    <w:rsid w:val="008F7AD2"/>
    <w:rsid w:val="00902C3F"/>
    <w:rsid w:val="00953971"/>
    <w:rsid w:val="00954E56"/>
    <w:rsid w:val="009812E2"/>
    <w:rsid w:val="009D68E8"/>
    <w:rsid w:val="009F42B2"/>
    <w:rsid w:val="009F53C2"/>
    <w:rsid w:val="009F7E90"/>
    <w:rsid w:val="00A879E8"/>
    <w:rsid w:val="00AA25F3"/>
    <w:rsid w:val="00B40AB8"/>
    <w:rsid w:val="00B62EDA"/>
    <w:rsid w:val="00B9385C"/>
    <w:rsid w:val="00C37ADD"/>
    <w:rsid w:val="00C5398A"/>
    <w:rsid w:val="00CC0B5B"/>
    <w:rsid w:val="00D04692"/>
    <w:rsid w:val="00D311A4"/>
    <w:rsid w:val="00D7303E"/>
    <w:rsid w:val="00DE28A0"/>
    <w:rsid w:val="00EA423C"/>
    <w:rsid w:val="00EF28B2"/>
    <w:rsid w:val="00F00C49"/>
    <w:rsid w:val="00F03A7E"/>
    <w:rsid w:val="00F04B42"/>
    <w:rsid w:val="00FB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9F98C8C-7806-4816-B5B0-AC6556F4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9E8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879E8"/>
  </w:style>
  <w:style w:type="paragraph" w:customStyle="1" w:styleId="Bullet1">
    <w:name w:val="Bullet1"/>
    <w:basedOn w:val="Normal"/>
    <w:rsid w:val="00A879E8"/>
    <w:pPr>
      <w:ind w:left="720" w:hanging="432"/>
    </w:pPr>
  </w:style>
  <w:style w:type="paragraph" w:customStyle="1" w:styleId="Bullet2">
    <w:name w:val="Bullet2"/>
    <w:basedOn w:val="Normal"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879E8"/>
    <w:pPr>
      <w:keepLines/>
      <w:spacing w:after="120"/>
    </w:p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A879E8"/>
    <w:pPr>
      <w:shd w:val="clear" w:color="auto" w:fill="000080"/>
    </w:pPr>
  </w:style>
  <w:style w:type="character" w:styleId="Refdenotaderodap">
    <w:name w:val="footnote reference"/>
    <w:semiHidden/>
    <w:rsid w:val="00A879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879E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rsid w:val="00A879E8"/>
  </w:style>
  <w:style w:type="character" w:customStyle="1" w:styleId="tw4winExternal">
    <w:name w:val="tw4winExternal"/>
    <w:rsid w:val="00A879E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879E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879E8"/>
    <w:rPr>
      <w:color w:val="0000FF"/>
    </w:rPr>
  </w:style>
  <w:style w:type="character" w:customStyle="1" w:styleId="tw4winPopup">
    <w:name w:val="tw4winPopup"/>
    <w:rsid w:val="00A879E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879E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879E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B17C0-DCA9-4F02-84C3-0415C9737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323</TotalTime>
  <Pages>3</Pages>
  <Words>173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keywords/>
  <dc:description/>
  <cp:lastModifiedBy>GILTON_NOT</cp:lastModifiedBy>
  <cp:revision>31</cp:revision>
  <dcterms:created xsi:type="dcterms:W3CDTF">2012-04-01T11:35:00Z</dcterms:created>
  <dcterms:modified xsi:type="dcterms:W3CDTF">2021-01-19T00:52:00Z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