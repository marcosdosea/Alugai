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B815" w14:textId="77777777" w:rsidR="00C078AE" w:rsidRPr="00B2276A" w:rsidRDefault="00B2276A" w:rsidP="00EB2360">
      <w:pPr>
        <w:pStyle w:val="Ttulo"/>
        <w:rPr>
          <w:rFonts w:cs="Arial"/>
        </w:rPr>
      </w:pPr>
      <w:r w:rsidRPr="00B2276A">
        <w:rPr>
          <w:rFonts w:cs="Arial"/>
        </w:rPr>
        <w:t>&lt;Sistema de Gerenciamento de Alugu</w:t>
      </w:r>
      <w:r w:rsidR="00410AC6">
        <w:rPr>
          <w:rFonts w:cs="Arial"/>
        </w:rPr>
        <w:t>é</w:t>
      </w:r>
      <w:r w:rsidRPr="00B2276A">
        <w:rPr>
          <w:rFonts w:cs="Arial"/>
        </w:rPr>
        <w:t>is de I</w:t>
      </w:r>
      <w:r w:rsidR="00101A1B" w:rsidRPr="00B2276A">
        <w:rPr>
          <w:rFonts w:cs="Arial"/>
        </w:rPr>
        <w:t>móveis&gt;</w:t>
      </w:r>
    </w:p>
    <w:p w14:paraId="2751FB49" w14:textId="77777777" w:rsidR="00C078AE" w:rsidRPr="00B2276A" w:rsidRDefault="00101A1B">
      <w:pPr>
        <w:pStyle w:val="Ttulo"/>
        <w:jc w:val="right"/>
        <w:rPr>
          <w:rFonts w:cs="Arial"/>
        </w:rPr>
      </w:pPr>
      <w:r w:rsidRPr="00B2276A">
        <w:rPr>
          <w:rFonts w:cs="Arial"/>
        </w:rPr>
        <w:t>Visão</w:t>
      </w:r>
    </w:p>
    <w:p w14:paraId="0F21EA73" w14:textId="77777777" w:rsidR="00C078AE" w:rsidRPr="00B2276A" w:rsidRDefault="00C078AE">
      <w:pPr>
        <w:pStyle w:val="Ttulo"/>
        <w:jc w:val="right"/>
        <w:rPr>
          <w:rFonts w:cs="Arial"/>
        </w:rPr>
      </w:pPr>
    </w:p>
    <w:p w14:paraId="232C09D5" w14:textId="77777777" w:rsidR="00C078AE" w:rsidRPr="00B2276A" w:rsidRDefault="00101A1B">
      <w:pPr>
        <w:pStyle w:val="Ttulo"/>
        <w:jc w:val="right"/>
        <w:rPr>
          <w:rFonts w:cs="Arial"/>
          <w:sz w:val="28"/>
        </w:rPr>
      </w:pPr>
      <w:r w:rsidRPr="00B2276A">
        <w:rPr>
          <w:rFonts w:cs="Arial"/>
          <w:sz w:val="28"/>
        </w:rPr>
        <w:t>Versão &lt;1.0&gt;</w:t>
      </w:r>
    </w:p>
    <w:p w14:paraId="6B81F1DD" w14:textId="77777777" w:rsidR="00C078AE" w:rsidRPr="00B2276A" w:rsidRDefault="00C078AE">
      <w:pPr>
        <w:pStyle w:val="Ttulo"/>
        <w:rPr>
          <w:rFonts w:cs="Arial"/>
          <w:sz w:val="28"/>
        </w:rPr>
      </w:pPr>
    </w:p>
    <w:p w14:paraId="7328A20B" w14:textId="77777777" w:rsidR="00C078AE" w:rsidRPr="00B2276A" w:rsidRDefault="00C078AE">
      <w:pPr>
        <w:rPr>
          <w:rFonts w:ascii="Arial" w:hAnsi="Arial" w:cs="Arial"/>
        </w:rPr>
      </w:pPr>
    </w:p>
    <w:p w14:paraId="78DD7C73" w14:textId="77777777" w:rsidR="00C078AE" w:rsidRPr="00B2276A" w:rsidRDefault="00C078AE">
      <w:pPr>
        <w:rPr>
          <w:rFonts w:ascii="Arial" w:hAnsi="Arial" w:cs="Arial"/>
        </w:rPr>
        <w:sectPr w:rsidR="00C078AE" w:rsidRPr="00B2276A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3FC3CBD" w14:textId="77777777" w:rsidR="00C078AE" w:rsidRPr="00B2276A" w:rsidRDefault="00101A1B" w:rsidP="0090195A">
      <w:pPr>
        <w:pStyle w:val="Ttulo"/>
        <w:rPr>
          <w:rFonts w:cs="Arial"/>
        </w:rPr>
      </w:pPr>
      <w:r w:rsidRPr="00B2276A">
        <w:rPr>
          <w:rFonts w:cs="Arial"/>
        </w:rPr>
        <w:lastRenderedPageBreak/>
        <w:t>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1923"/>
        <w:gridCol w:w="4125"/>
      </w:tblGrid>
      <w:tr w:rsidR="00C078AE" w:rsidRPr="00B2276A" w14:paraId="75168FED" w14:textId="77777777">
        <w:tc>
          <w:tcPr>
            <w:tcW w:w="2304" w:type="dxa"/>
          </w:tcPr>
          <w:p w14:paraId="5EB30D54" w14:textId="77777777" w:rsidR="00C078AE" w:rsidRPr="0090195A" w:rsidRDefault="00101A1B" w:rsidP="00B2276A">
            <w:pPr>
              <w:pStyle w:val="Tabletext"/>
              <w:jc w:val="both"/>
              <w:rPr>
                <w:b/>
              </w:rPr>
            </w:pPr>
            <w:r w:rsidRPr="0090195A">
              <w:rPr>
                <w:b/>
              </w:rPr>
              <w:t>Data</w:t>
            </w:r>
          </w:p>
        </w:tc>
        <w:tc>
          <w:tcPr>
            <w:tcW w:w="1152" w:type="dxa"/>
          </w:tcPr>
          <w:p w14:paraId="16133439" w14:textId="77777777" w:rsidR="00C078AE" w:rsidRPr="0090195A" w:rsidRDefault="00101A1B" w:rsidP="00B2276A">
            <w:pPr>
              <w:pStyle w:val="Tabletext"/>
              <w:jc w:val="both"/>
              <w:rPr>
                <w:b/>
              </w:rPr>
            </w:pPr>
            <w:r w:rsidRPr="0090195A">
              <w:rPr>
                <w:b/>
              </w:rPr>
              <w:t>Versão</w:t>
            </w:r>
          </w:p>
        </w:tc>
        <w:tc>
          <w:tcPr>
            <w:tcW w:w="1923" w:type="dxa"/>
          </w:tcPr>
          <w:p w14:paraId="79C726FA" w14:textId="77777777" w:rsidR="00C078AE" w:rsidRPr="0090195A" w:rsidRDefault="00101A1B" w:rsidP="00B2276A">
            <w:pPr>
              <w:pStyle w:val="Tabletext"/>
              <w:jc w:val="both"/>
              <w:rPr>
                <w:b/>
              </w:rPr>
            </w:pPr>
            <w:r w:rsidRPr="0090195A">
              <w:rPr>
                <w:b/>
              </w:rPr>
              <w:t>Descrição</w:t>
            </w:r>
          </w:p>
        </w:tc>
        <w:tc>
          <w:tcPr>
            <w:tcW w:w="4125" w:type="dxa"/>
          </w:tcPr>
          <w:p w14:paraId="682F2E78" w14:textId="77777777" w:rsidR="00C078AE" w:rsidRPr="0090195A" w:rsidRDefault="00101A1B" w:rsidP="00B2276A">
            <w:pPr>
              <w:pStyle w:val="Tabletext"/>
              <w:jc w:val="both"/>
              <w:rPr>
                <w:b/>
              </w:rPr>
            </w:pPr>
            <w:r w:rsidRPr="0090195A">
              <w:rPr>
                <w:b/>
              </w:rPr>
              <w:t>Autor(es)</w:t>
            </w:r>
          </w:p>
        </w:tc>
      </w:tr>
      <w:tr w:rsidR="00C078AE" w:rsidRPr="00B2276A" w14:paraId="32EC2752" w14:textId="77777777">
        <w:tc>
          <w:tcPr>
            <w:tcW w:w="2304" w:type="dxa"/>
          </w:tcPr>
          <w:p w14:paraId="7D9C6B3C" w14:textId="77777777" w:rsidR="00C078AE" w:rsidRPr="0090195A" w:rsidRDefault="00B2276A" w:rsidP="00B2276A">
            <w:pPr>
              <w:pStyle w:val="Tabletext"/>
              <w:jc w:val="both"/>
            </w:pPr>
            <w:r w:rsidRPr="0090195A">
              <w:t>&lt;18</w:t>
            </w:r>
            <w:r w:rsidR="00101A1B" w:rsidRPr="0090195A">
              <w:t>/11/2019&gt;</w:t>
            </w:r>
          </w:p>
        </w:tc>
        <w:tc>
          <w:tcPr>
            <w:tcW w:w="1152" w:type="dxa"/>
          </w:tcPr>
          <w:p w14:paraId="74CACB9D" w14:textId="77777777" w:rsidR="00C078AE" w:rsidRPr="0090195A" w:rsidRDefault="00101A1B" w:rsidP="00B2276A">
            <w:pPr>
              <w:pStyle w:val="Tabletext"/>
              <w:jc w:val="both"/>
            </w:pPr>
            <w:r w:rsidRPr="0090195A">
              <w:t>&lt;1.0&gt;</w:t>
            </w:r>
          </w:p>
        </w:tc>
        <w:tc>
          <w:tcPr>
            <w:tcW w:w="1923" w:type="dxa"/>
          </w:tcPr>
          <w:p w14:paraId="22F238C1" w14:textId="77777777" w:rsidR="00C078AE" w:rsidRPr="0090195A" w:rsidRDefault="00101A1B" w:rsidP="00B2276A">
            <w:pPr>
              <w:pStyle w:val="Tabletext"/>
              <w:jc w:val="both"/>
            </w:pPr>
            <w:r w:rsidRPr="0090195A">
              <w:t>&lt;Visão inicial&gt;</w:t>
            </w:r>
          </w:p>
        </w:tc>
        <w:tc>
          <w:tcPr>
            <w:tcW w:w="4125" w:type="dxa"/>
          </w:tcPr>
          <w:p w14:paraId="4177FB30" w14:textId="02267C80" w:rsidR="00C078AE" w:rsidRPr="0090195A" w:rsidRDefault="00101A1B" w:rsidP="00B2276A">
            <w:pPr>
              <w:pStyle w:val="Tabletext"/>
              <w:jc w:val="both"/>
            </w:pPr>
            <w:r w:rsidRPr="0090195A">
              <w:t>&lt;Adriano Cirino</w:t>
            </w:r>
            <w:r w:rsidR="00B2276A" w:rsidRPr="0090195A">
              <w:t xml:space="preserve"> da Silva</w:t>
            </w:r>
            <w:r w:rsidRPr="0090195A">
              <w:t xml:space="preserve">, </w:t>
            </w:r>
            <w:proofErr w:type="spellStart"/>
            <w:r w:rsidRPr="0090195A">
              <w:t>Gilton</w:t>
            </w:r>
            <w:proofErr w:type="spellEnd"/>
            <w:r w:rsidRPr="0090195A">
              <w:t xml:space="preserve"> Carvalho</w:t>
            </w:r>
            <w:r w:rsidR="00B2276A" w:rsidRPr="0090195A">
              <w:t xml:space="preserve"> Santana</w:t>
            </w:r>
            <w:r w:rsidRPr="0090195A">
              <w:t xml:space="preserve">, </w:t>
            </w:r>
            <w:proofErr w:type="spellStart"/>
            <w:r w:rsidRPr="0090195A">
              <w:t>Jeovane</w:t>
            </w:r>
            <w:proofErr w:type="spellEnd"/>
            <w:r w:rsidR="00B2276A" w:rsidRPr="0090195A">
              <w:t xml:space="preserve"> da Mota Santos</w:t>
            </w:r>
            <w:r w:rsidRPr="0090195A">
              <w:t xml:space="preserve"> Ferreira, </w:t>
            </w:r>
            <w:r w:rsidR="00851C40">
              <w:t>Kamila Mendonça Lima</w:t>
            </w:r>
            <w:r w:rsidR="00851C40" w:rsidRPr="0090195A">
              <w:t xml:space="preserve"> </w:t>
            </w:r>
            <w:r w:rsidR="00851C40">
              <w:t xml:space="preserve">e </w:t>
            </w:r>
            <w:proofErr w:type="spellStart"/>
            <w:r w:rsidRPr="0090195A">
              <w:t>Maycon</w:t>
            </w:r>
            <w:proofErr w:type="spellEnd"/>
            <w:r w:rsidRPr="0090195A">
              <w:t xml:space="preserve"> Douglas</w:t>
            </w:r>
            <w:r w:rsidR="00B2276A" w:rsidRPr="0090195A">
              <w:t xml:space="preserve"> Oliveira Santos</w:t>
            </w:r>
            <w:r w:rsidRPr="0090195A">
              <w:t>&gt;</w:t>
            </w:r>
          </w:p>
        </w:tc>
      </w:tr>
      <w:tr w:rsidR="00C078AE" w:rsidRPr="00B2276A" w14:paraId="130BED8F" w14:textId="77777777">
        <w:tc>
          <w:tcPr>
            <w:tcW w:w="2304" w:type="dxa"/>
          </w:tcPr>
          <w:p w14:paraId="28AD4830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1AB71349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1923" w:type="dxa"/>
          </w:tcPr>
          <w:p w14:paraId="7C6B93AF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4125" w:type="dxa"/>
          </w:tcPr>
          <w:p w14:paraId="460D9B4F" w14:textId="77777777" w:rsidR="00C078AE" w:rsidRPr="0090195A" w:rsidRDefault="00C078AE" w:rsidP="00B2276A">
            <w:pPr>
              <w:pStyle w:val="Tabletext"/>
              <w:jc w:val="both"/>
            </w:pPr>
          </w:p>
        </w:tc>
      </w:tr>
      <w:tr w:rsidR="00C078AE" w:rsidRPr="00B2276A" w14:paraId="290E2638" w14:textId="77777777">
        <w:tc>
          <w:tcPr>
            <w:tcW w:w="2304" w:type="dxa"/>
          </w:tcPr>
          <w:p w14:paraId="4BA541D8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1DDBCC78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1923" w:type="dxa"/>
          </w:tcPr>
          <w:p w14:paraId="143FD8A2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4125" w:type="dxa"/>
          </w:tcPr>
          <w:p w14:paraId="70668BCD" w14:textId="77777777" w:rsidR="00C078AE" w:rsidRPr="0090195A" w:rsidRDefault="00C078AE" w:rsidP="00B2276A">
            <w:pPr>
              <w:pStyle w:val="Tabletext"/>
              <w:jc w:val="both"/>
            </w:pPr>
          </w:p>
        </w:tc>
      </w:tr>
      <w:tr w:rsidR="00C078AE" w:rsidRPr="00B2276A" w14:paraId="3D2D55B4" w14:textId="77777777">
        <w:tc>
          <w:tcPr>
            <w:tcW w:w="2304" w:type="dxa"/>
          </w:tcPr>
          <w:p w14:paraId="1EDCF7CE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1E1B5BED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1923" w:type="dxa"/>
          </w:tcPr>
          <w:p w14:paraId="1AA24E85" w14:textId="77777777" w:rsidR="00C078AE" w:rsidRPr="0090195A" w:rsidRDefault="00C078AE" w:rsidP="00B2276A">
            <w:pPr>
              <w:pStyle w:val="Tabletext"/>
              <w:jc w:val="both"/>
            </w:pPr>
          </w:p>
        </w:tc>
        <w:tc>
          <w:tcPr>
            <w:tcW w:w="4125" w:type="dxa"/>
          </w:tcPr>
          <w:p w14:paraId="5FAAF95D" w14:textId="77777777" w:rsidR="00C078AE" w:rsidRPr="0090195A" w:rsidRDefault="00C078AE" w:rsidP="00B2276A">
            <w:pPr>
              <w:pStyle w:val="Tabletext"/>
              <w:jc w:val="both"/>
            </w:pPr>
          </w:p>
        </w:tc>
      </w:tr>
    </w:tbl>
    <w:p w14:paraId="0F3DA9F8" w14:textId="77777777" w:rsidR="00C078AE" w:rsidRPr="00B2276A" w:rsidRDefault="00C078AE" w:rsidP="00B2276A">
      <w:pPr>
        <w:jc w:val="both"/>
        <w:rPr>
          <w:rFonts w:ascii="Arial" w:hAnsi="Arial" w:cs="Arial"/>
        </w:rPr>
      </w:pPr>
    </w:p>
    <w:p w14:paraId="4BAE3ED3" w14:textId="77777777" w:rsidR="00C078AE" w:rsidRPr="00B2276A" w:rsidRDefault="00101A1B" w:rsidP="0090195A">
      <w:pPr>
        <w:pStyle w:val="Ttulo"/>
        <w:rPr>
          <w:rFonts w:cs="Arial"/>
        </w:rPr>
      </w:pPr>
      <w:r w:rsidRPr="00B2276A">
        <w:rPr>
          <w:rFonts w:cs="Arial"/>
        </w:rPr>
        <w:br w:type="page"/>
      </w:r>
      <w:r w:rsidRPr="00B2276A">
        <w:rPr>
          <w:rFonts w:cs="Arial"/>
        </w:rPr>
        <w:lastRenderedPageBreak/>
        <w:t>Índice</w:t>
      </w:r>
    </w:p>
    <w:p w14:paraId="76ACF32D" w14:textId="77777777" w:rsidR="000E3DAE" w:rsidRDefault="00101A1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0195A">
        <w:fldChar w:fldCharType="begin"/>
      </w:r>
      <w:r w:rsidRPr="0090195A">
        <w:instrText xml:space="preserve"> TOC \o "1-3" </w:instrText>
      </w:r>
      <w:r w:rsidRPr="0090195A">
        <w:fldChar w:fldCharType="separate"/>
      </w:r>
      <w:r w:rsidR="000E3DAE" w:rsidRPr="0055105A">
        <w:rPr>
          <w:rFonts w:cs="Arial"/>
          <w:noProof/>
        </w:rPr>
        <w:t>1.</w:t>
      </w:r>
      <w:r w:rsidR="000E3D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0E3DAE" w:rsidRPr="0055105A">
        <w:rPr>
          <w:rFonts w:cs="Arial"/>
          <w:noProof/>
        </w:rPr>
        <w:t>Introdução</w:t>
      </w:r>
      <w:r w:rsidR="000E3DAE">
        <w:rPr>
          <w:noProof/>
        </w:rPr>
        <w:tab/>
      </w:r>
      <w:r w:rsidR="000E3DAE">
        <w:rPr>
          <w:noProof/>
        </w:rPr>
        <w:fldChar w:fldCharType="begin"/>
      </w:r>
      <w:r w:rsidR="000E3DAE">
        <w:rPr>
          <w:noProof/>
        </w:rPr>
        <w:instrText xml:space="preserve"> PAGEREF _Toc24990727 \h </w:instrText>
      </w:r>
      <w:r w:rsidR="000E3DAE">
        <w:rPr>
          <w:noProof/>
        </w:rPr>
      </w:r>
      <w:r w:rsidR="000E3DAE">
        <w:rPr>
          <w:noProof/>
        </w:rPr>
        <w:fldChar w:fldCharType="separate"/>
      </w:r>
      <w:r w:rsidR="000E3DAE">
        <w:rPr>
          <w:noProof/>
        </w:rPr>
        <w:t>4</w:t>
      </w:r>
      <w:r w:rsidR="000E3DAE">
        <w:rPr>
          <w:noProof/>
        </w:rPr>
        <w:fldChar w:fldCharType="end"/>
      </w:r>
    </w:p>
    <w:p w14:paraId="63F9ECF9" w14:textId="77777777" w:rsidR="000E3DAE" w:rsidRDefault="000E3DA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4EE64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3A3551" w14:textId="77777777" w:rsidR="000E3DAE" w:rsidRDefault="000E3DA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Declaração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1C26BE" w14:textId="77777777" w:rsidR="000E3DAE" w:rsidRDefault="000E3DA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Descrição das partes interessadas 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06F0FD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Resumo das partes interessadas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7C299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Resumo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D14A40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A72A2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Resumo das necessidades das partes interessadas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AC9496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CCE8E6" w14:textId="77777777" w:rsidR="000E3DAE" w:rsidRDefault="000E3DA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Resumo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0FB86A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2293D3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Pressupostos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8DCCE9" w14:textId="77777777" w:rsidR="000E3DAE" w:rsidRDefault="000E3DA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FAD685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Recursos para Usuários em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0477EB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Recursos para Proprietários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7956C7" w14:textId="77777777" w:rsidR="000E3DAE" w:rsidRDefault="000E3DAE" w:rsidP="000E3DAE">
      <w:pPr>
        <w:pStyle w:val="Sumrio2"/>
        <w:tabs>
          <w:tab w:val="left" w:pos="1000"/>
        </w:tabs>
        <w:spacing w:after="0"/>
        <w:ind w:left="43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Recursos para Inquilinos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02D30E" w14:textId="77777777" w:rsidR="000E3DAE" w:rsidRDefault="000E3DA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5105A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5105A">
        <w:rPr>
          <w:rFonts w:cs="Arial"/>
          <w:noProof/>
        </w:rPr>
        <w:t>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6793DB" w14:textId="77777777" w:rsidR="00C078AE" w:rsidRPr="00B2276A" w:rsidRDefault="00101A1B" w:rsidP="00C61DE6">
      <w:pPr>
        <w:pStyle w:val="Ttulo"/>
        <w:rPr>
          <w:rFonts w:cs="Arial"/>
        </w:rPr>
      </w:pPr>
      <w:r w:rsidRPr="0090195A">
        <w:rPr>
          <w:rFonts w:ascii="Times New Roman" w:hAnsi="Times New Roman"/>
        </w:rPr>
        <w:fldChar w:fldCharType="end"/>
      </w:r>
      <w:r w:rsidRPr="00B2276A">
        <w:rPr>
          <w:rFonts w:cs="Arial"/>
        </w:rPr>
        <w:br w:type="page"/>
      </w:r>
      <w:r w:rsidRPr="00B2276A">
        <w:rPr>
          <w:rFonts w:cs="Arial"/>
        </w:rPr>
        <w:lastRenderedPageBreak/>
        <w:t>Visão</w:t>
      </w:r>
    </w:p>
    <w:p w14:paraId="49A0153F" w14:textId="77777777" w:rsidR="00C078AE" w:rsidRPr="00B2276A" w:rsidRDefault="00101A1B" w:rsidP="00B2276A">
      <w:pPr>
        <w:pStyle w:val="Ttulo1"/>
        <w:jc w:val="both"/>
        <w:rPr>
          <w:rFonts w:cs="Arial"/>
        </w:rPr>
      </w:pPr>
      <w:bookmarkStart w:id="0" w:name="_Toc512930904"/>
      <w:bookmarkStart w:id="1" w:name="_Toc524313333"/>
      <w:bookmarkStart w:id="2" w:name="_Toc456598586"/>
      <w:bookmarkStart w:id="3" w:name="_Toc456600917"/>
      <w:bookmarkStart w:id="4" w:name="_Toc24990727"/>
      <w:bookmarkStart w:id="5" w:name="_Toc452813577"/>
      <w:bookmarkStart w:id="6" w:name="_Toc436203377"/>
      <w:r w:rsidRPr="00B2276A">
        <w:rPr>
          <w:rFonts w:cs="Arial"/>
        </w:rPr>
        <w:t>Introdu</w:t>
      </w:r>
      <w:bookmarkEnd w:id="0"/>
      <w:bookmarkEnd w:id="1"/>
      <w:bookmarkEnd w:id="2"/>
      <w:bookmarkEnd w:id="3"/>
      <w:r w:rsidRPr="00B2276A">
        <w:rPr>
          <w:rFonts w:cs="Arial"/>
        </w:rPr>
        <w:t>ção</w:t>
      </w:r>
      <w:bookmarkEnd w:id="4"/>
    </w:p>
    <w:p w14:paraId="1D5BDFD1" w14:textId="77777777" w:rsidR="008E2B98" w:rsidRPr="00B2276A" w:rsidRDefault="00101A1B" w:rsidP="00B2276A">
      <w:pPr>
        <w:jc w:val="both"/>
        <w:rPr>
          <w:rFonts w:ascii="Arial" w:hAnsi="Arial" w:cs="Arial"/>
        </w:rPr>
      </w:pPr>
      <w:r w:rsidRPr="00B2276A">
        <w:rPr>
          <w:rFonts w:ascii="Arial" w:hAnsi="Arial" w:cs="Arial"/>
        </w:rPr>
        <w:t xml:space="preserve">O objetivo deste documento é </w:t>
      </w:r>
      <w:r w:rsidR="008E2B98">
        <w:rPr>
          <w:rFonts w:ascii="Arial" w:hAnsi="Arial" w:cs="Arial"/>
        </w:rPr>
        <w:t xml:space="preserve">coletar, analisar e definir as necessidades e recursos de alto nível do </w:t>
      </w:r>
      <w:proofErr w:type="spellStart"/>
      <w:r w:rsidR="008E2B98">
        <w:rPr>
          <w:rFonts w:ascii="Arial" w:hAnsi="Arial" w:cs="Arial"/>
        </w:rPr>
        <w:t>Alugaí</w:t>
      </w:r>
      <w:proofErr w:type="spellEnd"/>
      <w:r w:rsidR="008E2B98">
        <w:rPr>
          <w:rFonts w:ascii="Arial" w:hAnsi="Arial" w:cs="Arial"/>
        </w:rPr>
        <w:t>. Ele concentra-se nos recursos necessários às partes interessadas e aos usuários-alvo e por que essas necessidades existem.</w:t>
      </w:r>
    </w:p>
    <w:p w14:paraId="68A604CE" w14:textId="77777777" w:rsidR="00C078AE" w:rsidRPr="00B2276A" w:rsidRDefault="00101A1B" w:rsidP="00B2276A">
      <w:pPr>
        <w:pStyle w:val="Ttulo1"/>
        <w:jc w:val="both"/>
        <w:rPr>
          <w:rFonts w:cs="Arial"/>
        </w:rPr>
      </w:pPr>
      <w:bookmarkStart w:id="7" w:name="_Toc524313335"/>
      <w:bookmarkStart w:id="8" w:name="_Toc512930906"/>
      <w:bookmarkStart w:id="9" w:name="_Toc24990728"/>
      <w:r w:rsidRPr="00B2276A">
        <w:rPr>
          <w:rFonts w:cs="Arial"/>
        </w:rPr>
        <w:t>Pos</w:t>
      </w:r>
      <w:bookmarkEnd w:id="5"/>
      <w:bookmarkEnd w:id="6"/>
      <w:bookmarkEnd w:id="7"/>
      <w:bookmarkEnd w:id="8"/>
      <w:r w:rsidRPr="00B2276A">
        <w:rPr>
          <w:rFonts w:cs="Arial"/>
        </w:rPr>
        <w:t>icionamento</w:t>
      </w:r>
      <w:bookmarkEnd w:id="9"/>
    </w:p>
    <w:p w14:paraId="44132F4C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10" w:name="_Toc24990729"/>
      <w:r w:rsidRPr="00B2276A">
        <w:rPr>
          <w:rFonts w:cs="Arial"/>
        </w:rPr>
        <w:t>Declaração do problema</w:t>
      </w:r>
      <w:bookmarkEnd w:id="10"/>
    </w:p>
    <w:p w14:paraId="2F0A55FF" w14:textId="77777777" w:rsidR="00C078AE" w:rsidRPr="00B2276A" w:rsidRDefault="00C078AE" w:rsidP="00B2276A">
      <w:pPr>
        <w:pStyle w:val="InfoBlue"/>
        <w:jc w:val="both"/>
        <w:rPr>
          <w:rFonts w:ascii="Arial" w:hAnsi="Arial" w:cs="Arial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C078AE" w:rsidRPr="00B2276A" w14:paraId="7712D4D9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91D3E1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7A3A14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</w:rPr>
            </w:pPr>
            <w:r w:rsidRPr="00410AC6">
              <w:rPr>
                <w:i w:val="0"/>
                <w:iCs/>
                <w:color w:val="auto"/>
              </w:rPr>
              <w:t>Encontrar imóveis para o aluguel e também o controle dos imóveis já alugados.</w:t>
            </w:r>
          </w:p>
        </w:tc>
      </w:tr>
      <w:tr w:rsidR="00C078AE" w:rsidRPr="00B2276A" w14:paraId="28F3BEC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7C82E4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63A9F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000000" w:themeColor="text1"/>
              </w:rPr>
            </w:pPr>
            <w:r w:rsidRPr="00410AC6">
              <w:rPr>
                <w:i w:val="0"/>
                <w:iCs/>
                <w:color w:val="000000" w:themeColor="text1"/>
              </w:rPr>
              <w:t>Proprietários de imóveis e pessoas que estejam em busca de imóveis para alugar.</w:t>
            </w:r>
          </w:p>
        </w:tc>
      </w:tr>
      <w:tr w:rsidR="00C078AE" w:rsidRPr="00B2276A" w14:paraId="1046D76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EAAA0B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8A21FE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</w:rPr>
            </w:pPr>
            <w:r w:rsidRPr="00410AC6">
              <w:rPr>
                <w:i w:val="0"/>
                <w:iCs/>
                <w:color w:val="auto"/>
              </w:rPr>
              <w:t>Melhorar a relação entre todas as partes envolvidas, facilitando todo o processo, desde a procura e anuncio, até o controle dos imóveis.</w:t>
            </w:r>
          </w:p>
        </w:tc>
      </w:tr>
      <w:tr w:rsidR="00C078AE" w:rsidRPr="00B2276A" w14:paraId="306B9C9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C1705E" w14:textId="77777777" w:rsidR="00C078AE" w:rsidRPr="00410AC6" w:rsidRDefault="00101A1B" w:rsidP="00B2276A">
            <w:pPr>
              <w:pStyle w:val="Corpodetexto"/>
              <w:ind w:left="72"/>
              <w:jc w:val="both"/>
            </w:pPr>
            <w:r w:rsidRPr="00410AC6">
              <w:t>Uma solução bem sucedida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008E9C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</w:rPr>
            </w:pPr>
            <w:r w:rsidRPr="00410AC6">
              <w:rPr>
                <w:i w:val="0"/>
                <w:iCs/>
                <w:color w:val="auto"/>
              </w:rPr>
              <w:t>Pagamentos e reclamações diret</w:t>
            </w:r>
            <w:r w:rsidR="00C61DE6" w:rsidRPr="00410AC6">
              <w:rPr>
                <w:i w:val="0"/>
                <w:iCs/>
                <w:color w:val="auto"/>
              </w:rPr>
              <w:t>amente</w:t>
            </w:r>
            <w:r w:rsidRPr="00410AC6">
              <w:rPr>
                <w:i w:val="0"/>
                <w:iCs/>
                <w:color w:val="auto"/>
              </w:rPr>
              <w:t xml:space="preserve"> do </w:t>
            </w:r>
            <w:proofErr w:type="spellStart"/>
            <w:r w:rsidR="00C61DE6" w:rsidRPr="00410AC6">
              <w:rPr>
                <w:i w:val="0"/>
                <w:iCs/>
                <w:color w:val="auto"/>
              </w:rPr>
              <w:t>Alugaí</w:t>
            </w:r>
            <w:proofErr w:type="spellEnd"/>
            <w:r w:rsidRPr="00410AC6">
              <w:rPr>
                <w:i w:val="0"/>
                <w:iCs/>
                <w:color w:val="auto"/>
              </w:rPr>
              <w:t>.</w:t>
            </w:r>
          </w:p>
        </w:tc>
      </w:tr>
    </w:tbl>
    <w:p w14:paraId="2B62FCE3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11" w:name="_Toc24990730"/>
      <w:r w:rsidRPr="00B2276A">
        <w:rPr>
          <w:rFonts w:cs="Arial"/>
        </w:rPr>
        <w:t>Declaração de posição do produto</w:t>
      </w:r>
      <w:bookmarkEnd w:id="11"/>
    </w:p>
    <w:p w14:paraId="0F8C624A" w14:textId="77777777" w:rsidR="00C078AE" w:rsidRPr="00B2276A" w:rsidRDefault="00C078AE" w:rsidP="00B2276A">
      <w:pPr>
        <w:pStyle w:val="InfoBlue"/>
        <w:jc w:val="both"/>
        <w:rPr>
          <w:rFonts w:ascii="Arial" w:hAnsi="Arial" w:cs="Arial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C078AE" w:rsidRPr="00B2276A" w14:paraId="3C5CB96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A371D9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5357D0" w14:textId="77777777" w:rsidR="00C078AE" w:rsidRPr="00410AC6" w:rsidRDefault="00101A1B" w:rsidP="00B2276A">
            <w:pPr>
              <w:pStyle w:val="InfoBlue"/>
              <w:jc w:val="both"/>
            </w:pPr>
            <w:r w:rsidRPr="00410AC6">
              <w:rPr>
                <w:i w:val="0"/>
                <w:iCs/>
                <w:color w:val="000000" w:themeColor="text1"/>
              </w:rPr>
              <w:t>Proprietários dos imóveis e</w:t>
            </w:r>
            <w:r w:rsidR="00134E76" w:rsidRPr="00410AC6">
              <w:rPr>
                <w:i w:val="0"/>
                <w:iCs/>
                <w:color w:val="000000" w:themeColor="text1"/>
              </w:rPr>
              <w:t xml:space="preserve"> inquilinos</w:t>
            </w:r>
          </w:p>
        </w:tc>
      </w:tr>
      <w:tr w:rsidR="00C078AE" w:rsidRPr="00B2276A" w14:paraId="2608E33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4275F8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49019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Deseja alugar seu imóvel e também para quem quer alugar um imóvel.</w:t>
            </w:r>
          </w:p>
        </w:tc>
      </w:tr>
      <w:tr w:rsidR="00C078AE" w:rsidRPr="00B2276A" w14:paraId="1A2E58C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02013C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 xml:space="preserve">O </w:t>
            </w:r>
            <w:proofErr w:type="spellStart"/>
            <w:r w:rsidRPr="00410AC6">
              <w:t>Alugaí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63A7A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000000" w:themeColor="text1"/>
              </w:rPr>
            </w:pPr>
            <w:r w:rsidRPr="00410AC6">
              <w:rPr>
                <w:i w:val="0"/>
                <w:iCs/>
                <w:color w:val="000000" w:themeColor="text1"/>
              </w:rPr>
              <w:t>é um produto de software</w:t>
            </w:r>
          </w:p>
        </w:tc>
      </w:tr>
      <w:tr w:rsidR="00C078AE" w:rsidRPr="00B2276A" w14:paraId="28647BB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117B53" w14:textId="77777777" w:rsidR="00C078AE" w:rsidRPr="00410AC6" w:rsidRDefault="00101A1B" w:rsidP="00B2276A">
            <w:pPr>
              <w:pStyle w:val="Corpodetexto"/>
              <w:keepNext/>
              <w:ind w:left="72"/>
              <w:jc w:val="both"/>
            </w:pPr>
            <w:r w:rsidRPr="00410AC6">
              <w:t>No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50A99" w14:textId="77777777" w:rsidR="00C078AE" w:rsidRPr="00410AC6" w:rsidRDefault="00101A1B" w:rsidP="00B2276A">
            <w:pPr>
              <w:pStyle w:val="InfoBlue"/>
              <w:jc w:val="both"/>
            </w:pPr>
            <w:r w:rsidRPr="00410AC6">
              <w:rPr>
                <w:i w:val="0"/>
                <w:iCs/>
                <w:color w:val="auto"/>
              </w:rPr>
              <w:t>Facilitar</w:t>
            </w:r>
            <w:r w:rsidR="00C61DE6" w:rsidRPr="00410AC6">
              <w:rPr>
                <w:i w:val="0"/>
                <w:iCs/>
                <w:color w:val="auto"/>
              </w:rPr>
              <w:t>á</w:t>
            </w:r>
            <w:r w:rsidRPr="00410AC6">
              <w:rPr>
                <w:i w:val="0"/>
                <w:iCs/>
                <w:color w:val="auto"/>
              </w:rPr>
              <w:t xml:space="preserve"> tanto o cliente na busca de seu imóvel tanto quanto o proprietário no controle de seus imóveis.</w:t>
            </w:r>
          </w:p>
        </w:tc>
      </w:tr>
      <w:tr w:rsidR="00C078AE" w:rsidRPr="00B2276A" w14:paraId="2B401C3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EA865A" w14:textId="77777777" w:rsidR="00C078AE" w:rsidRPr="00410AC6" w:rsidRDefault="00134E76" w:rsidP="00B2276A">
            <w:pPr>
              <w:pStyle w:val="Corpodetexto"/>
              <w:keepNext/>
              <w:ind w:left="72"/>
              <w:jc w:val="both"/>
            </w:pPr>
            <w:r w:rsidRPr="00410AC6">
              <w:t>Ao contrário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30FBFF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Grandes marcas do ramo.</w:t>
            </w:r>
          </w:p>
        </w:tc>
      </w:tr>
      <w:tr w:rsidR="00C078AE" w:rsidRPr="00B2276A" w14:paraId="582C397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58619E7" w14:textId="77777777" w:rsidR="00C078AE" w:rsidRPr="00410AC6" w:rsidRDefault="00101A1B" w:rsidP="00B2276A">
            <w:pPr>
              <w:pStyle w:val="Corpodetexto"/>
              <w:ind w:left="72"/>
              <w:jc w:val="both"/>
            </w:pPr>
            <w:r w:rsidRPr="00410AC6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9CA32A" w14:textId="77777777" w:rsidR="00C078AE" w:rsidRPr="00410AC6" w:rsidRDefault="00C61DE6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Diferentemente dos nossos concorrentes, irá facilitar no gerenciamento dos aluguéis em todos os fatores, e também irá agilizar a comunicação entre proprietário e inquilino.</w:t>
            </w:r>
          </w:p>
        </w:tc>
      </w:tr>
    </w:tbl>
    <w:p w14:paraId="33A5F881" w14:textId="77777777" w:rsidR="00C078AE" w:rsidRPr="00B2276A" w:rsidRDefault="00101A1B" w:rsidP="00B2276A">
      <w:pPr>
        <w:pStyle w:val="Ttulo1"/>
        <w:jc w:val="both"/>
        <w:rPr>
          <w:rFonts w:cs="Arial"/>
        </w:rPr>
      </w:pPr>
      <w:bookmarkStart w:id="12" w:name="_Toc24990731"/>
      <w:bookmarkStart w:id="13" w:name="_Toc436203381"/>
      <w:r w:rsidRPr="00B2276A">
        <w:rPr>
          <w:rFonts w:cs="Arial"/>
        </w:rPr>
        <w:t>Descrição das partes interessadas e do usuário</w:t>
      </w:r>
      <w:bookmarkEnd w:id="12"/>
    </w:p>
    <w:p w14:paraId="013B3805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14" w:name="_Toc24990732"/>
      <w:r w:rsidRPr="00B2276A">
        <w:rPr>
          <w:rFonts w:cs="Arial"/>
        </w:rPr>
        <w:t>Resumo das partes interessadas</w:t>
      </w:r>
      <w:bookmarkEnd w:id="14"/>
    </w:p>
    <w:p w14:paraId="57E0D269" w14:textId="77777777" w:rsidR="00C078AE" w:rsidRPr="00B2276A" w:rsidRDefault="00C078AE" w:rsidP="00B2276A">
      <w:pPr>
        <w:pStyle w:val="InfoBlue"/>
        <w:jc w:val="both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C078AE" w:rsidRPr="00B2276A" w14:paraId="454AA941" w14:textId="77777777">
        <w:tc>
          <w:tcPr>
            <w:tcW w:w="1890" w:type="dxa"/>
            <w:shd w:val="solid" w:color="000000" w:fill="FFFFFF"/>
          </w:tcPr>
          <w:p w14:paraId="66F4E1A2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Nome</w:t>
            </w:r>
          </w:p>
        </w:tc>
        <w:tc>
          <w:tcPr>
            <w:tcW w:w="2610" w:type="dxa"/>
            <w:shd w:val="solid" w:color="000000" w:fill="FFFFFF"/>
          </w:tcPr>
          <w:p w14:paraId="5B80E0D6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Descrição</w:t>
            </w:r>
          </w:p>
        </w:tc>
        <w:tc>
          <w:tcPr>
            <w:tcW w:w="3960" w:type="dxa"/>
            <w:shd w:val="solid" w:color="000000" w:fill="FFFFFF"/>
          </w:tcPr>
          <w:p w14:paraId="7A3E5B8A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Responsabilidades</w:t>
            </w:r>
          </w:p>
        </w:tc>
      </w:tr>
      <w:tr w:rsidR="00C078AE" w:rsidRPr="00B2276A" w14:paraId="3D315539" w14:textId="77777777">
        <w:tc>
          <w:tcPr>
            <w:tcW w:w="1890" w:type="dxa"/>
          </w:tcPr>
          <w:p w14:paraId="5C4C00A6" w14:textId="77777777" w:rsidR="00C078AE" w:rsidRPr="00410AC6" w:rsidRDefault="00101A1B" w:rsidP="00B2276A">
            <w:pPr>
              <w:pStyle w:val="InfoBlue"/>
              <w:jc w:val="both"/>
            </w:pPr>
            <w:r w:rsidRPr="00410AC6">
              <w:rPr>
                <w:i w:val="0"/>
                <w:iCs/>
                <w:color w:val="auto"/>
              </w:rPr>
              <w:t>Proprietários de imóveis.</w:t>
            </w:r>
          </w:p>
        </w:tc>
        <w:tc>
          <w:tcPr>
            <w:tcW w:w="2610" w:type="dxa"/>
          </w:tcPr>
          <w:p w14:paraId="6AC1B891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000000" w:themeColor="text1"/>
              </w:rPr>
            </w:pPr>
            <w:r w:rsidRPr="00410AC6">
              <w:rPr>
                <w:i w:val="0"/>
                <w:iCs/>
                <w:color w:val="000000" w:themeColor="text1"/>
              </w:rPr>
              <w:t xml:space="preserve">Pessoas ou empresas que tenham desejo de facilitar o </w:t>
            </w:r>
            <w:r w:rsidRPr="00410AC6">
              <w:rPr>
                <w:i w:val="0"/>
                <w:iCs/>
                <w:color w:val="000000" w:themeColor="text1"/>
              </w:rPr>
              <w:lastRenderedPageBreak/>
              <w:t>controle dos alugu</w:t>
            </w:r>
            <w:r w:rsidR="00410AC6">
              <w:rPr>
                <w:i w:val="0"/>
                <w:iCs/>
                <w:color w:val="000000" w:themeColor="text1"/>
              </w:rPr>
              <w:t>éi</w:t>
            </w:r>
            <w:r w:rsidRPr="00410AC6">
              <w:rPr>
                <w:i w:val="0"/>
                <w:iCs/>
                <w:color w:val="000000" w:themeColor="text1"/>
              </w:rPr>
              <w:t>s de suas casas.</w:t>
            </w:r>
          </w:p>
        </w:tc>
        <w:tc>
          <w:tcPr>
            <w:tcW w:w="3960" w:type="dxa"/>
          </w:tcPr>
          <w:p w14:paraId="24D291D5" w14:textId="77777777" w:rsidR="00C078AE" w:rsidRPr="00410AC6" w:rsidRDefault="00C61DE6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lastRenderedPageBreak/>
              <w:t>Os proprietários</w:t>
            </w:r>
            <w:r w:rsidR="00101A1B" w:rsidRPr="00410AC6">
              <w:rPr>
                <w:i w:val="0"/>
                <w:iCs/>
                <w:color w:val="auto"/>
              </w:rPr>
              <w:t xml:space="preserve"> ter</w:t>
            </w:r>
            <w:r w:rsidRPr="00410AC6">
              <w:rPr>
                <w:i w:val="0"/>
                <w:iCs/>
                <w:color w:val="auto"/>
              </w:rPr>
              <w:t>ão</w:t>
            </w:r>
            <w:r w:rsidR="00101A1B" w:rsidRPr="00410AC6">
              <w:rPr>
                <w:i w:val="0"/>
                <w:iCs/>
                <w:color w:val="auto"/>
              </w:rPr>
              <w:t xml:space="preserve"> garantias de uso para melhorar o estado dos seus imóveis, a comunicação com o seu cliente de forma mais </w:t>
            </w:r>
            <w:r w:rsidR="00101A1B" w:rsidRPr="00410AC6">
              <w:rPr>
                <w:i w:val="0"/>
                <w:iCs/>
                <w:color w:val="auto"/>
              </w:rPr>
              <w:lastRenderedPageBreak/>
              <w:t>pratica e além de conseguir ter em tempo real todos os status de pagamentos mensais de cada um dos imóveis.</w:t>
            </w:r>
          </w:p>
        </w:tc>
      </w:tr>
      <w:tr w:rsidR="00134E76" w:rsidRPr="00B2276A" w14:paraId="188182B1" w14:textId="77777777">
        <w:tc>
          <w:tcPr>
            <w:tcW w:w="1890" w:type="dxa"/>
          </w:tcPr>
          <w:p w14:paraId="289F3211" w14:textId="77777777" w:rsidR="00134E76" w:rsidRPr="00410AC6" w:rsidRDefault="00C61DE6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lastRenderedPageBreak/>
              <w:t>Inquilinos</w:t>
            </w:r>
          </w:p>
        </w:tc>
        <w:tc>
          <w:tcPr>
            <w:tcW w:w="2610" w:type="dxa"/>
          </w:tcPr>
          <w:p w14:paraId="7E507F27" w14:textId="77777777" w:rsidR="00134E76" w:rsidRPr="00410AC6" w:rsidRDefault="00134E76" w:rsidP="00B2276A">
            <w:pPr>
              <w:pStyle w:val="InfoBlue"/>
              <w:jc w:val="both"/>
              <w:rPr>
                <w:i w:val="0"/>
                <w:iCs/>
                <w:color w:val="000000" w:themeColor="text1"/>
              </w:rPr>
            </w:pPr>
            <w:r w:rsidRPr="00410AC6">
              <w:rPr>
                <w:i w:val="0"/>
                <w:iCs/>
                <w:color w:val="000000" w:themeColor="text1"/>
              </w:rPr>
              <w:t>Pessoas que estejam procurando um imóvel para alugar de forma mais rápida e prática</w:t>
            </w:r>
          </w:p>
        </w:tc>
        <w:tc>
          <w:tcPr>
            <w:tcW w:w="3960" w:type="dxa"/>
          </w:tcPr>
          <w:p w14:paraId="712AF838" w14:textId="77777777" w:rsidR="00134E76" w:rsidRPr="00410AC6" w:rsidRDefault="00C61DE6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Procurará um imóvel de acordo com seus gostos pessoais, manterá uma boa comunicação com o proprietário e se responsabilizará com todos os pagamentos em dia.</w:t>
            </w:r>
          </w:p>
        </w:tc>
      </w:tr>
    </w:tbl>
    <w:p w14:paraId="3B7F8E01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15" w:name="_Toc24990733"/>
      <w:r w:rsidRPr="00B2276A">
        <w:rPr>
          <w:rFonts w:cs="Arial"/>
        </w:rPr>
        <w:t>Resumo do usuário</w:t>
      </w:r>
      <w:bookmarkEnd w:id="15"/>
    </w:p>
    <w:p w14:paraId="27777DB4" w14:textId="77777777" w:rsidR="00AC7F22" w:rsidRPr="00B2276A" w:rsidRDefault="00AC7F22" w:rsidP="00B2276A">
      <w:pPr>
        <w:jc w:val="both"/>
        <w:rPr>
          <w:rFonts w:ascii="Arial" w:hAnsi="Arial" w:cs="Arial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1589"/>
        <w:gridCol w:w="3240"/>
        <w:gridCol w:w="2628"/>
      </w:tblGrid>
      <w:tr w:rsidR="00C078AE" w:rsidRPr="00B2276A" w14:paraId="0A18BCBE" w14:textId="77777777">
        <w:trPr>
          <w:trHeight w:val="418"/>
        </w:trPr>
        <w:tc>
          <w:tcPr>
            <w:tcW w:w="1291" w:type="dxa"/>
            <w:shd w:val="solid" w:color="000000" w:fill="FFFFFF"/>
          </w:tcPr>
          <w:p w14:paraId="2E1E24DA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Nome</w:t>
            </w:r>
          </w:p>
        </w:tc>
        <w:tc>
          <w:tcPr>
            <w:tcW w:w="1589" w:type="dxa"/>
            <w:shd w:val="solid" w:color="000000" w:fill="FFFFFF"/>
          </w:tcPr>
          <w:p w14:paraId="55789D74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Descrição</w:t>
            </w:r>
          </w:p>
        </w:tc>
        <w:tc>
          <w:tcPr>
            <w:tcW w:w="3240" w:type="dxa"/>
            <w:shd w:val="solid" w:color="000000" w:fill="FFFFFF"/>
          </w:tcPr>
          <w:p w14:paraId="0F3D5850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Responsabilidades</w:t>
            </w:r>
          </w:p>
        </w:tc>
        <w:tc>
          <w:tcPr>
            <w:tcW w:w="2628" w:type="dxa"/>
            <w:shd w:val="solid" w:color="000000" w:fill="FFFFFF"/>
          </w:tcPr>
          <w:p w14:paraId="3F71C17D" w14:textId="77777777" w:rsidR="00C078AE" w:rsidRPr="00410AC6" w:rsidRDefault="00101A1B" w:rsidP="00B2276A">
            <w:pPr>
              <w:pStyle w:val="Corpodetexto"/>
              <w:ind w:left="0"/>
              <w:jc w:val="both"/>
              <w:rPr>
                <w:b/>
              </w:rPr>
            </w:pPr>
            <w:r w:rsidRPr="00410AC6">
              <w:rPr>
                <w:b/>
              </w:rPr>
              <w:t>Parte Interessada</w:t>
            </w:r>
          </w:p>
        </w:tc>
      </w:tr>
      <w:tr w:rsidR="00C078AE" w:rsidRPr="00B2276A" w14:paraId="46D2FB0C" w14:textId="77777777">
        <w:trPr>
          <w:trHeight w:val="976"/>
        </w:trPr>
        <w:tc>
          <w:tcPr>
            <w:tcW w:w="1291" w:type="dxa"/>
          </w:tcPr>
          <w:p w14:paraId="720D80D0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Proprietários de imóveis</w:t>
            </w:r>
          </w:p>
        </w:tc>
        <w:tc>
          <w:tcPr>
            <w:tcW w:w="1589" w:type="dxa"/>
          </w:tcPr>
          <w:p w14:paraId="0B13A9D2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Representam a parte do fornecedor/corretor</w:t>
            </w:r>
          </w:p>
        </w:tc>
        <w:tc>
          <w:tcPr>
            <w:tcW w:w="3240" w:type="dxa"/>
          </w:tcPr>
          <w:p w14:paraId="0C669351" w14:textId="77777777" w:rsidR="00C078AE" w:rsidRPr="00410AC6" w:rsidRDefault="00101A1B" w:rsidP="00B2276A">
            <w:pPr>
              <w:pStyle w:val="InfoBlue"/>
              <w:jc w:val="both"/>
            </w:pPr>
            <w:r w:rsidRPr="00410AC6">
              <w:rPr>
                <w:i w:val="0"/>
                <w:iCs/>
                <w:color w:val="auto"/>
              </w:rPr>
              <w:t>Manter todos os seus inquilinos cadastrados para ter facilidade no controle dos seus imóveis, também disponibilizar contatos para facilitar a comunicação entre ele e o inquilino.</w:t>
            </w:r>
          </w:p>
        </w:tc>
        <w:tc>
          <w:tcPr>
            <w:tcW w:w="2628" w:type="dxa"/>
          </w:tcPr>
          <w:p w14:paraId="562E3C7A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Corretor de imóveis.</w:t>
            </w:r>
          </w:p>
        </w:tc>
      </w:tr>
      <w:tr w:rsidR="00C078AE" w:rsidRPr="00B2276A" w14:paraId="431B80F2" w14:textId="77777777">
        <w:trPr>
          <w:trHeight w:val="976"/>
        </w:trPr>
        <w:tc>
          <w:tcPr>
            <w:tcW w:w="1291" w:type="dxa"/>
          </w:tcPr>
          <w:p w14:paraId="26F5D653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Inquilinos</w:t>
            </w:r>
          </w:p>
        </w:tc>
        <w:tc>
          <w:tcPr>
            <w:tcW w:w="1589" w:type="dxa"/>
          </w:tcPr>
          <w:p w14:paraId="402BF542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Representam a parte do cliente</w:t>
            </w:r>
          </w:p>
        </w:tc>
        <w:tc>
          <w:tcPr>
            <w:tcW w:w="3240" w:type="dxa"/>
          </w:tcPr>
          <w:p w14:paraId="716CCD46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Manter sempre o proprietário informado de todos possíveis problemas no imóvel, sempre atualizar o status de pagamento após o mesmo ser efetuado, da</w:t>
            </w:r>
            <w:r w:rsidR="002D397A" w:rsidRPr="00410AC6">
              <w:rPr>
                <w:i w:val="0"/>
                <w:iCs/>
                <w:color w:val="auto"/>
              </w:rPr>
              <w:t>r</w:t>
            </w:r>
            <w:r w:rsidRPr="00410AC6">
              <w:rPr>
                <w:i w:val="0"/>
                <w:iCs/>
                <w:color w:val="auto"/>
              </w:rPr>
              <w:t xml:space="preserve"> feedback sobre o tratamento do proprietário com ele.</w:t>
            </w:r>
          </w:p>
        </w:tc>
        <w:tc>
          <w:tcPr>
            <w:tcW w:w="2628" w:type="dxa"/>
          </w:tcPr>
          <w:p w14:paraId="760BF0A2" w14:textId="77777777" w:rsidR="00C078AE" w:rsidRPr="00410AC6" w:rsidRDefault="00101A1B" w:rsidP="00B2276A">
            <w:pPr>
              <w:pStyle w:val="InfoBlue"/>
              <w:jc w:val="both"/>
              <w:rPr>
                <w:i w:val="0"/>
                <w:iCs/>
                <w:color w:val="auto"/>
              </w:rPr>
            </w:pPr>
            <w:r w:rsidRPr="00410AC6">
              <w:rPr>
                <w:i w:val="0"/>
                <w:iCs/>
                <w:color w:val="auto"/>
              </w:rPr>
              <w:t>Ele mesmo será sempre a parte interessada nesse caso.</w:t>
            </w:r>
          </w:p>
        </w:tc>
      </w:tr>
    </w:tbl>
    <w:p w14:paraId="112E94C4" w14:textId="77777777" w:rsidR="00C078AE" w:rsidRPr="00B2276A" w:rsidRDefault="00C078AE" w:rsidP="00B2276A">
      <w:pPr>
        <w:pStyle w:val="Corpodetexto"/>
        <w:jc w:val="both"/>
        <w:rPr>
          <w:rFonts w:ascii="Arial" w:hAnsi="Arial" w:cs="Arial"/>
        </w:rPr>
      </w:pPr>
    </w:p>
    <w:p w14:paraId="430DD64E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16" w:name="_Toc24990734"/>
      <w:r w:rsidRPr="00B2276A">
        <w:rPr>
          <w:rFonts w:cs="Arial"/>
        </w:rPr>
        <w:t>Ambiente do Usuário</w:t>
      </w:r>
      <w:bookmarkEnd w:id="16"/>
    </w:p>
    <w:p w14:paraId="04E34389" w14:textId="77777777" w:rsidR="002D397A" w:rsidRPr="00410AC6" w:rsidRDefault="002D397A" w:rsidP="00B2276A">
      <w:pPr>
        <w:jc w:val="both"/>
        <w:rPr>
          <w:rFonts w:cs="Arial"/>
        </w:rPr>
      </w:pPr>
      <w:r w:rsidRPr="00410AC6">
        <w:rPr>
          <w:rFonts w:cs="Arial"/>
        </w:rPr>
        <w:t>O sistema tem o objetivo ser usados por donos de imóveis ou estabelecimentos que possam ser alugados e também pelos locatários desses imóveis.</w:t>
      </w:r>
    </w:p>
    <w:p w14:paraId="1DA2800A" w14:textId="77777777" w:rsidR="002D397A" w:rsidRPr="00410AC6" w:rsidRDefault="002D397A" w:rsidP="00B2276A">
      <w:pPr>
        <w:jc w:val="both"/>
        <w:rPr>
          <w:rFonts w:cs="Arial"/>
        </w:rPr>
      </w:pPr>
      <w:r w:rsidRPr="00410AC6">
        <w:rPr>
          <w:rFonts w:cs="Arial"/>
        </w:rPr>
        <w:t>Foi encontrado alguns sistemas online que faz algo parecido com que nossa aplicação deseja fazer, que no caso seriam, a OLX e o mercado livre, porem esses sistemas são focados na divulgação de vários produtos e não tem foco na relação entre quem compra e quem vende</w:t>
      </w:r>
      <w:r w:rsidR="008A7EA8" w:rsidRPr="00410AC6">
        <w:rPr>
          <w:rFonts w:cs="Arial"/>
        </w:rPr>
        <w:t>.</w:t>
      </w:r>
      <w:r w:rsidRPr="00410AC6">
        <w:rPr>
          <w:rFonts w:cs="Arial"/>
        </w:rPr>
        <w:t xml:space="preserve"> </w:t>
      </w:r>
      <w:r w:rsidR="008A7EA8" w:rsidRPr="00410AC6">
        <w:rPr>
          <w:rFonts w:cs="Arial"/>
        </w:rPr>
        <w:t>Também tem a Viva Real que é focada na venda de apartamentos e imóveis, com tudo ela também não foca no relacionamento do proprietário e inquilino e não tem um foco na parte do gerenciamento dos imóveis. Todos esses citados tem métodos semelhantes, mas são diferentes do produto que estamos a desenvolver.</w:t>
      </w:r>
    </w:p>
    <w:p w14:paraId="7E16CBFB" w14:textId="77777777" w:rsidR="00EB2360" w:rsidRPr="00B2276A" w:rsidRDefault="00101A1B" w:rsidP="00B2276A">
      <w:pPr>
        <w:pStyle w:val="Ttulo2"/>
        <w:jc w:val="both"/>
        <w:rPr>
          <w:rFonts w:cs="Arial"/>
        </w:rPr>
      </w:pPr>
      <w:bookmarkStart w:id="17" w:name="_Toc24990735"/>
      <w:r w:rsidRPr="00B2276A">
        <w:rPr>
          <w:rFonts w:cs="Arial"/>
        </w:rPr>
        <w:t>Resumo das necessidades das partes interessadas ou usuários</w:t>
      </w:r>
      <w:bookmarkEnd w:id="17"/>
    </w:p>
    <w:p w14:paraId="4B9C5FE8" w14:textId="77777777" w:rsidR="00E95BBD" w:rsidRPr="00410AC6" w:rsidRDefault="008439A8" w:rsidP="00B2276A">
      <w:pPr>
        <w:pStyle w:val="Pr-formataoHTML"/>
        <w:jc w:val="both"/>
        <w:rPr>
          <w:rFonts w:ascii="Times New Roman" w:hAnsi="Times New Roman" w:hint="default"/>
          <w:sz w:val="20"/>
          <w:szCs w:val="20"/>
          <w:lang w:val="pt"/>
        </w:rPr>
      </w:pPr>
      <w:r w:rsidRPr="00410AC6">
        <w:rPr>
          <w:rFonts w:ascii="Times New Roman" w:hAnsi="Times New Roman" w:hint="default"/>
          <w:sz w:val="20"/>
          <w:szCs w:val="20"/>
          <w:lang w:val="pt"/>
        </w:rPr>
        <w:t>A</w:t>
      </w:r>
      <w:r w:rsidR="00E95BBD" w:rsidRPr="00410AC6">
        <w:rPr>
          <w:rFonts w:ascii="Times New Roman" w:hAnsi="Times New Roman" w:hint="default"/>
          <w:sz w:val="20"/>
          <w:szCs w:val="20"/>
          <w:lang w:val="pt"/>
        </w:rPr>
        <w:t xml:space="preserve">s das principais necessidades </w:t>
      </w:r>
      <w:r w:rsidR="00887C44" w:rsidRPr="00410AC6">
        <w:rPr>
          <w:rFonts w:ascii="Times New Roman" w:hAnsi="Times New Roman" w:hint="default"/>
          <w:sz w:val="20"/>
          <w:szCs w:val="20"/>
          <w:lang w:val="pt"/>
        </w:rPr>
        <w:t>são,</w:t>
      </w:r>
      <w:r w:rsidR="00E95BBD" w:rsidRPr="00410AC6">
        <w:rPr>
          <w:rFonts w:ascii="Times New Roman" w:hAnsi="Times New Roman" w:hint="default"/>
          <w:sz w:val="20"/>
          <w:szCs w:val="20"/>
          <w:lang w:val="pt"/>
        </w:rPr>
        <w:t xml:space="preserve"> um canal de comunicações entre proprietário e </w:t>
      </w:r>
      <w:r w:rsidRPr="00410AC6">
        <w:rPr>
          <w:rFonts w:ascii="Times New Roman" w:hAnsi="Times New Roman" w:hint="default"/>
          <w:sz w:val="20"/>
          <w:szCs w:val="20"/>
          <w:lang w:val="pt"/>
        </w:rPr>
        <w:t>inquilino,</w:t>
      </w:r>
      <w:r w:rsidR="00887C44" w:rsidRPr="00410AC6">
        <w:rPr>
          <w:rFonts w:ascii="Times New Roman" w:hAnsi="Times New Roman" w:hint="default"/>
          <w:sz w:val="20"/>
          <w:szCs w:val="20"/>
          <w:lang w:val="pt"/>
        </w:rPr>
        <w:t xml:space="preserve"> uma maior facilidade na procura de imóveis para a locação, melhor controle dos alugu</w:t>
      </w:r>
      <w:r w:rsidR="00410AC6">
        <w:rPr>
          <w:rFonts w:ascii="Times New Roman" w:hAnsi="Times New Roman" w:hint="default"/>
          <w:sz w:val="20"/>
          <w:szCs w:val="20"/>
          <w:lang w:val="pt"/>
        </w:rPr>
        <w:t>é</w:t>
      </w:r>
      <w:r w:rsidR="00887C44" w:rsidRPr="00410AC6">
        <w:rPr>
          <w:rFonts w:ascii="Times New Roman" w:hAnsi="Times New Roman" w:hint="default"/>
          <w:sz w:val="20"/>
          <w:szCs w:val="20"/>
          <w:lang w:val="pt"/>
        </w:rPr>
        <w:t>is já pagos ou que ainda vão ser.</w:t>
      </w:r>
    </w:p>
    <w:p w14:paraId="49182DB5" w14:textId="77777777" w:rsidR="00C078AE" w:rsidRPr="00410AC6" w:rsidRDefault="00887C44" w:rsidP="00B2276A">
      <w:pPr>
        <w:pStyle w:val="Pr-formataoHTML"/>
        <w:jc w:val="both"/>
        <w:rPr>
          <w:rFonts w:ascii="Times New Roman" w:hAnsi="Times New Roman" w:hint="default"/>
          <w:sz w:val="20"/>
          <w:szCs w:val="20"/>
          <w:lang w:val="pt"/>
        </w:rPr>
      </w:pPr>
      <w:r w:rsidRPr="00410AC6">
        <w:rPr>
          <w:rFonts w:ascii="Times New Roman" w:hAnsi="Times New Roman" w:hint="default"/>
          <w:sz w:val="20"/>
          <w:szCs w:val="20"/>
          <w:lang w:val="pt"/>
        </w:rPr>
        <w:t>As soluções para os respectivos problemas são, uma central de comunicações em proprietário e inquilino, no qual ambos poderiam trocar mensagens para a resolução de algum problema ou qualquer outra eventualidade. O segundo problema seria resolvido com um sistema filtro na hora de pesquisar o imóvel, podendo encontrar um imóvel que se adeque mais ao que você procura. Já o controle dos alugu</w:t>
      </w:r>
      <w:r w:rsidR="00410AC6">
        <w:rPr>
          <w:rFonts w:ascii="Times New Roman" w:hAnsi="Times New Roman" w:hint="default"/>
          <w:sz w:val="20"/>
          <w:szCs w:val="20"/>
          <w:lang w:val="pt"/>
        </w:rPr>
        <w:t>é</w:t>
      </w:r>
      <w:r w:rsidRPr="00410AC6">
        <w:rPr>
          <w:rFonts w:ascii="Times New Roman" w:hAnsi="Times New Roman" w:hint="default"/>
          <w:sz w:val="20"/>
          <w:szCs w:val="20"/>
          <w:lang w:val="pt"/>
        </w:rPr>
        <w:t>is será resolvido com uma tabela de gerenciamento para o proprietário mostrando quais alugu</w:t>
      </w:r>
      <w:r w:rsidR="00410AC6">
        <w:rPr>
          <w:rFonts w:ascii="Times New Roman" w:hAnsi="Times New Roman" w:hint="default"/>
          <w:sz w:val="20"/>
          <w:szCs w:val="20"/>
          <w:lang w:val="pt"/>
        </w:rPr>
        <w:t>é</w:t>
      </w:r>
      <w:r w:rsidRPr="00410AC6">
        <w:rPr>
          <w:rFonts w:ascii="Times New Roman" w:hAnsi="Times New Roman" w:hint="default"/>
          <w:sz w:val="20"/>
          <w:szCs w:val="20"/>
          <w:lang w:val="pt"/>
        </w:rPr>
        <w:t>is já foram pagos e os pendentes</w:t>
      </w:r>
      <w:r w:rsidR="00A24537" w:rsidRPr="00410AC6">
        <w:rPr>
          <w:rFonts w:ascii="Times New Roman" w:hAnsi="Times New Roman" w:hint="default"/>
          <w:sz w:val="20"/>
          <w:szCs w:val="20"/>
          <w:lang w:val="pt"/>
        </w:rPr>
        <w:t>, já para os inquilinos eles poderiam tirar uma foto do comprovante pago das contas para dar um maior controle ao proprietário</w:t>
      </w:r>
      <w:r w:rsidR="00410AC6">
        <w:rPr>
          <w:rFonts w:ascii="Times New Roman" w:hAnsi="Times New Roman" w:hint="default"/>
          <w:sz w:val="20"/>
          <w:szCs w:val="20"/>
          <w:lang w:val="pt"/>
        </w:rPr>
        <w:t>.</w:t>
      </w:r>
      <w:r w:rsidRPr="00410AC6">
        <w:rPr>
          <w:rFonts w:ascii="Times New Roman" w:hAnsi="Times New Roman" w:hint="default"/>
          <w:sz w:val="20"/>
          <w:szCs w:val="20"/>
          <w:lang w:val="pt"/>
        </w:rPr>
        <w:t xml:space="preserve">  </w:t>
      </w:r>
    </w:p>
    <w:p w14:paraId="3F9E5E35" w14:textId="77777777" w:rsidR="00C078AE" w:rsidRPr="00B2276A" w:rsidRDefault="00C078AE" w:rsidP="00B2276A">
      <w:pPr>
        <w:pStyle w:val="Corpodetexto"/>
        <w:jc w:val="both"/>
        <w:rPr>
          <w:rFonts w:ascii="Arial" w:hAnsi="Arial" w:cs="Arial"/>
        </w:rPr>
      </w:pPr>
    </w:p>
    <w:p w14:paraId="3990EED9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18" w:name="_Toc24990736"/>
      <w:r w:rsidRPr="00B2276A">
        <w:rPr>
          <w:rFonts w:cs="Arial"/>
        </w:rPr>
        <w:t>Concorrentes</w:t>
      </w:r>
      <w:bookmarkEnd w:id="18"/>
    </w:p>
    <w:p w14:paraId="0827BB46" w14:textId="77777777" w:rsidR="00C078AE" w:rsidRPr="00410AC6" w:rsidRDefault="00101A1B" w:rsidP="00B2276A">
      <w:pPr>
        <w:pStyle w:val="InfoBlue"/>
        <w:jc w:val="both"/>
        <w:rPr>
          <w:i w:val="0"/>
          <w:iCs/>
          <w:color w:val="auto"/>
        </w:rPr>
      </w:pPr>
      <w:r w:rsidRPr="00410AC6">
        <w:rPr>
          <w:i w:val="0"/>
          <w:iCs/>
          <w:color w:val="auto"/>
        </w:rPr>
        <w:t>Diversos sites de vendas através de anúncios já trabalham com a parte de imóveis, tendo como ponto forte o sucesso de já estar a muito tempo no mercado e trazer mais confiança e por serem mais conhecidos acabam buscando pelos mesmos, mas nenhum desses concorrentes oferece ou foca na parte de comunicação entre proprietário e inquilino, que é um dos nossos pontos principais.</w:t>
      </w:r>
    </w:p>
    <w:p w14:paraId="774827FF" w14:textId="77777777" w:rsidR="00C078AE" w:rsidRPr="00B2276A" w:rsidRDefault="00101A1B" w:rsidP="00B2276A">
      <w:pPr>
        <w:pStyle w:val="Ttulo1"/>
        <w:jc w:val="both"/>
        <w:rPr>
          <w:rFonts w:cs="Arial"/>
        </w:rPr>
      </w:pPr>
      <w:bookmarkStart w:id="19" w:name="_Toc24990737"/>
      <w:bookmarkEnd w:id="13"/>
      <w:r w:rsidRPr="00B2276A">
        <w:rPr>
          <w:rFonts w:cs="Arial"/>
        </w:rPr>
        <w:t>Resumo do Produto</w:t>
      </w:r>
      <w:bookmarkEnd w:id="19"/>
    </w:p>
    <w:p w14:paraId="26334AFD" w14:textId="77777777" w:rsidR="00C078AE" w:rsidRPr="00410AC6" w:rsidRDefault="00AC7F22" w:rsidP="00B2276A">
      <w:pPr>
        <w:jc w:val="both"/>
      </w:pPr>
      <w:r w:rsidRPr="00410AC6">
        <w:t>O sistema permitirá que donos de imóveis possam anunciar estes para que pessoas interessadas em alugar esses inertes possam entrar em contato para ter mais detalhes sobre o aluguel. O sistema também dará auxilio ao proprietário fornecendo dados sobre seus imóveis, como, pagamentos realizados, alugu</w:t>
      </w:r>
      <w:r w:rsidR="00410AC6">
        <w:t>é</w:t>
      </w:r>
      <w:r w:rsidRPr="00410AC6">
        <w:t>is prestes a vencer etc. O inquilino também poderá usar o sistema para ter total controle sob seus alugu</w:t>
      </w:r>
      <w:r w:rsidR="00410AC6">
        <w:t>é</w:t>
      </w:r>
      <w:r w:rsidRPr="00410AC6">
        <w:t xml:space="preserve">is, como faturas, declarações além de ter um canal de comunicação com o </w:t>
      </w:r>
      <w:r w:rsidR="00410AC6">
        <w:t>proprietário</w:t>
      </w:r>
      <w:r w:rsidRPr="00410AC6">
        <w:t xml:space="preserve"> para informar possíveis problemas que tenha acontecido no imóvel. </w:t>
      </w:r>
      <w:r w:rsidR="00101A1B" w:rsidRPr="00410AC6">
        <w:t xml:space="preserve">  </w:t>
      </w:r>
    </w:p>
    <w:p w14:paraId="18D08E60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20" w:name="_Toc339784266"/>
      <w:bookmarkStart w:id="21" w:name="_Toc452813591"/>
      <w:bookmarkStart w:id="22" w:name="_Toc342757867"/>
      <w:bookmarkStart w:id="23" w:name="_Toc425054391"/>
      <w:bookmarkStart w:id="24" w:name="_Toc320279476"/>
      <w:bookmarkStart w:id="25" w:name="_Toc339783677"/>
      <w:bookmarkStart w:id="26" w:name="_Toc320274603"/>
      <w:bookmarkStart w:id="27" w:name="_Toc323533353"/>
      <w:bookmarkStart w:id="28" w:name="_Toc512930916"/>
      <w:bookmarkStart w:id="29" w:name="_Toc422186484"/>
      <w:bookmarkStart w:id="30" w:name="_Toc346297778"/>
      <w:bookmarkStart w:id="31" w:name="_Toc524313345"/>
      <w:bookmarkStart w:id="32" w:name="_Toc318088998"/>
      <w:bookmarkStart w:id="33" w:name="_Toc436203388"/>
      <w:bookmarkStart w:id="34" w:name="_Toc24990738"/>
      <w:r w:rsidRPr="00B2276A">
        <w:rPr>
          <w:rFonts w:cs="Arial"/>
        </w:rPr>
        <w:t>P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B2276A">
        <w:rPr>
          <w:rFonts w:cs="Arial"/>
        </w:rPr>
        <w:t>erspectiva do produto</w:t>
      </w:r>
      <w:bookmarkEnd w:id="34"/>
    </w:p>
    <w:p w14:paraId="13F2B0C6" w14:textId="77777777" w:rsidR="000F2632" w:rsidRPr="00410AC6" w:rsidRDefault="00AC7F22" w:rsidP="00B2276A">
      <w:pPr>
        <w:pStyle w:val="Pr-formataoHTML"/>
        <w:jc w:val="both"/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</w:pPr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A aplicação “</w:t>
      </w:r>
      <w:proofErr w:type="spellStart"/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Alugaí</w:t>
      </w:r>
      <w:proofErr w:type="spellEnd"/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’ tem como perspectiva ser usual para proprietários de imóveis e para os inquilinos desses imóveis.</w:t>
      </w:r>
      <w:r w:rsidR="000F2632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 Com todas as características do produto, destacadas no item anterior, esta aplicação é possível notar que não tem uma relação forte com os produtos semelhantes, já que </w:t>
      </w:r>
      <w:r w:rsidR="00C61DE6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esse</w:t>
      </w:r>
      <w:r w:rsidR="000F2632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 trabalhará com o gerenciamento, por total, das atividades referente aos proprietários e inquilinos, além de trabalhar com a questão de anúncio dos alugu</w:t>
      </w:r>
      <w:r w:rsid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éi</w:t>
      </w:r>
      <w:r w:rsidR="000F2632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s que é o comum entre os concorrentes. </w:t>
      </w:r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Este produto </w:t>
      </w:r>
      <w:r w:rsidR="000F2632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é independente, a uma única dependência do sistema é apenas em relação ao uso dos interessados, neste caso os proprietários e os inquilinos dos imóveis que serão negociados.</w:t>
      </w:r>
    </w:p>
    <w:p w14:paraId="607462BC" w14:textId="77777777" w:rsidR="00C078AE" w:rsidRPr="00B2276A" w:rsidRDefault="00101A1B" w:rsidP="00B2276A">
      <w:pPr>
        <w:pStyle w:val="Ttulo2"/>
        <w:jc w:val="both"/>
        <w:rPr>
          <w:rFonts w:cs="Arial"/>
        </w:rPr>
      </w:pPr>
      <w:bookmarkStart w:id="35" w:name="_Toc24990739"/>
      <w:r w:rsidRPr="00B2276A">
        <w:rPr>
          <w:rFonts w:cs="Arial"/>
        </w:rPr>
        <w:t>Pressupostos e dependências</w:t>
      </w:r>
      <w:bookmarkEnd w:id="35"/>
    </w:p>
    <w:p w14:paraId="6BFCB916" w14:textId="77777777" w:rsidR="00C078AE" w:rsidRPr="00410AC6" w:rsidRDefault="007F625C" w:rsidP="00B2276A">
      <w:pPr>
        <w:pStyle w:val="Pr-formataoHTML"/>
        <w:jc w:val="both"/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</w:pPr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Quanto as dependências, no momento, são poucas. Assim que for tendo mais levantamento de requisitos essas dependências tendem </w:t>
      </w:r>
      <w:r w:rsidR="006151A9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a</w:t>
      </w:r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 aumentar, mas de início o produto trabalhará com a solução de Web Service para facilitar a integração entre aplicações diferentes. </w:t>
      </w:r>
      <w:r w:rsidR="00D66EF6"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 xml:space="preserve">O produto não precisará de sistemas operacional específico para o uso do mesmo, a longo prazo quando for implantado um modulo para acesso Android, será necessário o uso de uma plataforma adequada para o tipo citado. </w:t>
      </w:r>
      <w:r w:rsidRPr="00410AC6">
        <w:rPr>
          <w:rFonts w:ascii="Times New Roman" w:eastAsia="Times New Roman" w:hAnsi="Times New Roman" w:hint="default"/>
          <w:iCs/>
          <w:sz w:val="20"/>
          <w:szCs w:val="20"/>
          <w:lang w:val="pt-BR" w:eastAsia="en-US"/>
        </w:rPr>
        <w:t>Resumidamente a dependência maior do produto será o uso e acesso à internet, sem esse auxilio será impossível o uso do serviço.</w:t>
      </w:r>
    </w:p>
    <w:p w14:paraId="59556552" w14:textId="77777777" w:rsidR="00C078AE" w:rsidRPr="00B2276A" w:rsidRDefault="00101A1B" w:rsidP="00B2276A">
      <w:pPr>
        <w:pStyle w:val="Ttulo1"/>
        <w:jc w:val="both"/>
        <w:rPr>
          <w:rFonts w:cs="Arial"/>
        </w:rPr>
      </w:pPr>
      <w:bookmarkStart w:id="36" w:name="_Toc24990740"/>
      <w:r w:rsidRPr="00B2276A">
        <w:rPr>
          <w:rFonts w:cs="Arial"/>
        </w:rPr>
        <w:t>Recursos do produto</w:t>
      </w:r>
      <w:bookmarkEnd w:id="36"/>
    </w:p>
    <w:p w14:paraId="3C1CDD05" w14:textId="77777777" w:rsidR="008B6F29" w:rsidRPr="00410AC6" w:rsidRDefault="008B6F29" w:rsidP="00B2276A">
      <w:pPr>
        <w:jc w:val="both"/>
      </w:pPr>
      <w:r w:rsidRPr="00410AC6">
        <w:t>Para o “</w:t>
      </w:r>
      <w:proofErr w:type="spellStart"/>
      <w:r w:rsidRPr="00410AC6">
        <w:t>Alugaí</w:t>
      </w:r>
      <w:proofErr w:type="spellEnd"/>
      <w:r w:rsidRPr="00410AC6">
        <w:t xml:space="preserve">” alcançar o mercado e atender os seus diferenciais o sistema deve </w:t>
      </w:r>
      <w:r w:rsidR="001A7FD1" w:rsidRPr="00410AC6">
        <w:t>ponderar alguns</w:t>
      </w:r>
      <w:r w:rsidRPr="00410AC6">
        <w:t xml:space="preserve"> recursos. Oferecer benefícios para os usuários do produto é de muita importância para sucesso do </w:t>
      </w:r>
      <w:r w:rsidR="001A7FD1" w:rsidRPr="00410AC6">
        <w:t>potencial produto. Abaixo serão destacados recursos tanto para proprietários quanto para inquilinos.</w:t>
      </w:r>
    </w:p>
    <w:p w14:paraId="3A57E7AD" w14:textId="77777777" w:rsidR="004C69D1" w:rsidRPr="00B2276A" w:rsidRDefault="004C69D1" w:rsidP="00B2276A">
      <w:pPr>
        <w:pStyle w:val="Ttulo2"/>
        <w:jc w:val="both"/>
        <w:rPr>
          <w:rFonts w:cs="Arial"/>
        </w:rPr>
      </w:pPr>
      <w:bookmarkStart w:id="37" w:name="_Toc24990741"/>
      <w:r w:rsidRPr="00B2276A">
        <w:rPr>
          <w:rFonts w:cs="Arial"/>
        </w:rPr>
        <w:t>Recursos para Usuários em Geral</w:t>
      </w:r>
      <w:bookmarkEnd w:id="37"/>
    </w:p>
    <w:p w14:paraId="595FB009" w14:textId="77777777" w:rsidR="004C69D1" w:rsidRPr="00410AC6" w:rsidRDefault="004C69D1" w:rsidP="00B2276A">
      <w:pPr>
        <w:jc w:val="both"/>
        <w:rPr>
          <w:b/>
          <w:iCs/>
        </w:rPr>
      </w:pPr>
      <w:r w:rsidRPr="00410AC6">
        <w:rPr>
          <w:b/>
          <w:iCs/>
        </w:rPr>
        <w:t xml:space="preserve">Visão Geral do Sistema: </w:t>
      </w:r>
      <w:r w:rsidRPr="00410AC6">
        <w:rPr>
          <w:iCs/>
        </w:rPr>
        <w:t xml:space="preserve">As pessoas antes de entrar no sistema terão uma visão de todos imóveis que estão disponíveis para aluguel. </w:t>
      </w:r>
      <w:r w:rsidR="006151A9">
        <w:rPr>
          <w:iCs/>
        </w:rPr>
        <w:t>Assim</w:t>
      </w:r>
      <w:r w:rsidRPr="00410AC6">
        <w:rPr>
          <w:iCs/>
        </w:rPr>
        <w:t xml:space="preserve"> será disponibilizado uma ferramenta para geral filtros de pesquisas de acordo com o gosto da pessoa que está pesquisando.</w:t>
      </w:r>
    </w:p>
    <w:p w14:paraId="46F14174" w14:textId="77777777" w:rsidR="004C69D1" w:rsidRPr="00410AC6" w:rsidRDefault="004C69D1" w:rsidP="00B2276A">
      <w:pPr>
        <w:jc w:val="both"/>
        <w:rPr>
          <w:iCs/>
        </w:rPr>
      </w:pPr>
      <w:r w:rsidRPr="00410AC6">
        <w:rPr>
          <w:b/>
          <w:iCs/>
        </w:rPr>
        <w:t>Login do Usuários:</w:t>
      </w:r>
      <w:r w:rsidRPr="00410AC6">
        <w:rPr>
          <w:iCs/>
        </w:rPr>
        <w:t xml:space="preserve"> Para poder chegar no diferencial do produto, que é o gerenciamento, o usuário deve realizar o seu cadastro no sistema. Não terá nenhuma diferenciação se o u</w:t>
      </w:r>
      <w:r w:rsidR="00C61DE6" w:rsidRPr="00410AC6">
        <w:rPr>
          <w:iCs/>
        </w:rPr>
        <w:t>suário</w:t>
      </w:r>
      <w:r w:rsidRPr="00410AC6">
        <w:rPr>
          <w:iCs/>
        </w:rPr>
        <w:t xml:space="preserve"> é </w:t>
      </w:r>
      <w:r w:rsidR="00C61DE6" w:rsidRPr="00410AC6">
        <w:rPr>
          <w:iCs/>
        </w:rPr>
        <w:t>p</w:t>
      </w:r>
      <w:r w:rsidRPr="00410AC6">
        <w:rPr>
          <w:iCs/>
        </w:rPr>
        <w:t>roprietário ou inquilino já que um proprietário também poderá ser inquilino e vice-versa.</w:t>
      </w:r>
    </w:p>
    <w:p w14:paraId="3068E678" w14:textId="77777777" w:rsidR="004C69D1" w:rsidRPr="00B2276A" w:rsidRDefault="004C69D1" w:rsidP="00B2276A">
      <w:pPr>
        <w:pStyle w:val="Ttulo2"/>
        <w:jc w:val="both"/>
        <w:rPr>
          <w:rFonts w:cs="Arial"/>
        </w:rPr>
      </w:pPr>
      <w:bookmarkStart w:id="38" w:name="_Toc24990742"/>
      <w:r w:rsidRPr="00B2276A">
        <w:rPr>
          <w:rFonts w:cs="Arial"/>
        </w:rPr>
        <w:t>Recursos para Proprietários</w:t>
      </w:r>
      <w:bookmarkEnd w:id="38"/>
    </w:p>
    <w:p w14:paraId="435E4F94" w14:textId="77777777" w:rsidR="004C69D1" w:rsidRPr="00410AC6" w:rsidRDefault="000D3093" w:rsidP="00B2276A">
      <w:pPr>
        <w:jc w:val="both"/>
      </w:pPr>
      <w:r w:rsidRPr="00410AC6">
        <w:t>Os proprietários, como o próprio nome diz, representa o usuário que fez o anuncio do imóvel ou imóveis. Como o diferencia</w:t>
      </w:r>
      <w:r w:rsidR="00BE4E5A" w:rsidRPr="00410AC6">
        <w:t>l</w:t>
      </w:r>
      <w:r w:rsidRPr="00410AC6">
        <w:t xml:space="preserve"> do produto </w:t>
      </w:r>
      <w:r w:rsidR="00BE4E5A" w:rsidRPr="00410AC6">
        <w:t xml:space="preserve">é </w:t>
      </w:r>
      <w:r w:rsidRPr="00410AC6">
        <w:t>o gerenciamento dos alugu</w:t>
      </w:r>
      <w:r w:rsidR="00410AC6">
        <w:t>é</w:t>
      </w:r>
      <w:r w:rsidRPr="00410AC6">
        <w:t xml:space="preserve">is, o </w:t>
      </w:r>
      <w:r w:rsidR="000E3DAE">
        <w:t>locador</w:t>
      </w:r>
      <w:r w:rsidRPr="00410AC6">
        <w:t xml:space="preserve"> é um dos que leva mais </w:t>
      </w:r>
      <w:r w:rsidR="00BE4E5A" w:rsidRPr="00410AC6">
        <w:t>vantagens no uso do “</w:t>
      </w:r>
      <w:proofErr w:type="spellStart"/>
      <w:r w:rsidR="00BE4E5A" w:rsidRPr="00410AC6">
        <w:t>A</w:t>
      </w:r>
      <w:r w:rsidRPr="00410AC6">
        <w:t>lugaí</w:t>
      </w:r>
      <w:proofErr w:type="spellEnd"/>
      <w:r w:rsidRPr="00410AC6">
        <w:t>” já que o sistema vai gerir a parte referida a ele.</w:t>
      </w:r>
    </w:p>
    <w:p w14:paraId="141FAD45" w14:textId="77777777" w:rsidR="000D3093" w:rsidRPr="00410AC6" w:rsidRDefault="000D3093" w:rsidP="00B2276A">
      <w:pPr>
        <w:jc w:val="both"/>
      </w:pPr>
      <w:r w:rsidRPr="00410AC6">
        <w:rPr>
          <w:b/>
        </w:rPr>
        <w:lastRenderedPageBreak/>
        <w:t>Visão Geral de Seus Imóveis:</w:t>
      </w:r>
      <w:r w:rsidRPr="00410AC6">
        <w:t xml:space="preserve"> Os donos terão visão dos seus imóveis, vendo quais estão alugados e quais não estão. Além disso esse usuário receberá várias notificações sobre seus anúncios. </w:t>
      </w:r>
    </w:p>
    <w:p w14:paraId="1E46F501" w14:textId="77777777" w:rsidR="000D3093" w:rsidRPr="00410AC6" w:rsidRDefault="000D3093" w:rsidP="00B2276A">
      <w:pPr>
        <w:jc w:val="both"/>
      </w:pPr>
      <w:r w:rsidRPr="00410AC6">
        <w:rPr>
          <w:b/>
        </w:rPr>
        <w:t xml:space="preserve">Controle sob Pagamento: </w:t>
      </w:r>
      <w:r w:rsidRPr="00410AC6">
        <w:t xml:space="preserve">Os proprietários terão controle sob os pagamentos </w:t>
      </w:r>
      <w:r w:rsidR="00BE4E5A" w:rsidRPr="00410AC6">
        <w:t>de seus inquilinos, visualizando</w:t>
      </w:r>
      <w:r w:rsidRPr="00410AC6">
        <w:t xml:space="preserve"> quais foram pagos, além disso ele pode também enviar informativos aos locatários sobre pagamento pendentes e pensando a longo prazo o dono poderia gerar boletos, através de ferramentas, anexando-os para seus inquilinos.</w:t>
      </w:r>
    </w:p>
    <w:p w14:paraId="2331DF09" w14:textId="77777777" w:rsidR="008B6F29" w:rsidRPr="00410AC6" w:rsidRDefault="000D3093" w:rsidP="00B2276A">
      <w:pPr>
        <w:jc w:val="both"/>
      </w:pPr>
      <w:r w:rsidRPr="00410AC6">
        <w:rPr>
          <w:b/>
        </w:rPr>
        <w:t>Relatórios sobre faturamento</w:t>
      </w:r>
      <w:r w:rsidR="008B6F29" w:rsidRPr="00410AC6">
        <w:rPr>
          <w:b/>
        </w:rPr>
        <w:t>/Contratos/Recibos</w:t>
      </w:r>
      <w:r w:rsidRPr="00410AC6">
        <w:rPr>
          <w:b/>
        </w:rPr>
        <w:t>:</w:t>
      </w:r>
      <w:r w:rsidR="008B6F29" w:rsidRPr="00410AC6">
        <w:t xml:space="preserve"> Outro benefí</w:t>
      </w:r>
      <w:r w:rsidRPr="00410AC6">
        <w:t>cio será</w:t>
      </w:r>
      <w:r w:rsidR="008B6F29" w:rsidRPr="00410AC6">
        <w:t xml:space="preserve"> os relatórios que poderão ser gerados mostrando lucro, gráficos com informações sobre os períodos que gerou mais dinheiro entre outros. Além disso o produto terá ferramentas para gerar contatos e Recibos facilitando para o usuário.</w:t>
      </w:r>
    </w:p>
    <w:p w14:paraId="4B463489" w14:textId="77777777" w:rsidR="000D3093" w:rsidRPr="00410AC6" w:rsidRDefault="008B6F29" w:rsidP="00B2276A">
      <w:pPr>
        <w:jc w:val="both"/>
      </w:pPr>
      <w:r w:rsidRPr="00410AC6">
        <w:rPr>
          <w:b/>
        </w:rPr>
        <w:t>Canal de Comunicação:</w:t>
      </w:r>
      <w:r w:rsidRPr="00410AC6">
        <w:t xml:space="preserve"> A comunicação é sempre essencial e o sistema suprirá esse fator. Com o canal de comunicação os envolvidos na negociação terão opção de enviar avisos, anexos com fotos de possíveis problemas, estreitando a relação entre os dois. </w:t>
      </w:r>
    </w:p>
    <w:p w14:paraId="5F5A448F" w14:textId="77777777" w:rsidR="008B6F29" w:rsidRPr="00410AC6" w:rsidRDefault="006151A9" w:rsidP="00B2276A">
      <w:pPr>
        <w:jc w:val="both"/>
      </w:pPr>
      <w:r>
        <w:t>Inicialmente</w:t>
      </w:r>
      <w:r w:rsidR="008B6F29" w:rsidRPr="00410AC6">
        <w:t>, os recursos para os proprietários s</w:t>
      </w:r>
      <w:r>
        <w:t>erão</w:t>
      </w:r>
      <w:r w:rsidR="008B6F29" w:rsidRPr="00410AC6">
        <w:t xml:space="preserve"> esses, mas </w:t>
      </w:r>
      <w:r>
        <w:t>certamente</w:t>
      </w:r>
      <w:r w:rsidR="008B6F29" w:rsidRPr="00410AC6">
        <w:t xml:space="preserve"> ao longo do tempo, com levantamento de requisitos, entrarão na lista outros recursos.</w:t>
      </w:r>
    </w:p>
    <w:p w14:paraId="25050528" w14:textId="77777777" w:rsidR="008B6F29" w:rsidRPr="00B2276A" w:rsidRDefault="008B6F29" w:rsidP="00B2276A">
      <w:pPr>
        <w:pStyle w:val="Ttulo2"/>
        <w:jc w:val="both"/>
        <w:rPr>
          <w:rFonts w:cs="Arial"/>
        </w:rPr>
      </w:pPr>
      <w:bookmarkStart w:id="39" w:name="_Toc24990743"/>
      <w:r w:rsidRPr="00B2276A">
        <w:rPr>
          <w:rFonts w:cs="Arial"/>
        </w:rPr>
        <w:t>Recursos para Inquilinos</w:t>
      </w:r>
      <w:bookmarkEnd w:id="39"/>
    </w:p>
    <w:p w14:paraId="4CA395E3" w14:textId="77777777" w:rsidR="006477CD" w:rsidRPr="00410AC6" w:rsidRDefault="006477CD" w:rsidP="00B2276A">
      <w:pPr>
        <w:jc w:val="both"/>
      </w:pPr>
      <w:r w:rsidRPr="00410AC6">
        <w:t xml:space="preserve">Os </w:t>
      </w:r>
      <w:r w:rsidR="006151A9">
        <w:t>i</w:t>
      </w:r>
      <w:r w:rsidRPr="00410AC6">
        <w:t xml:space="preserve">nquilinos terão bastantes benefícios, da mesma forma que o proprietário gerencia seus imóveis, </w:t>
      </w:r>
      <w:r w:rsidR="006151A9">
        <w:t>esses</w:t>
      </w:r>
      <w:r w:rsidRPr="00410AC6">
        <w:t xml:space="preserve"> </w:t>
      </w:r>
      <w:r w:rsidR="006151A9">
        <w:t>também farão o mesmo</w:t>
      </w:r>
      <w:r w:rsidRPr="00410AC6">
        <w:t>. Abaixo estão destacados alguns recursos que este tipo de usuário terá com o uso do sistema “</w:t>
      </w:r>
      <w:proofErr w:type="spellStart"/>
      <w:r w:rsidRPr="00410AC6">
        <w:t>Al</w:t>
      </w:r>
      <w:r w:rsidR="00410AC6">
        <w:t>u</w:t>
      </w:r>
      <w:r w:rsidRPr="00410AC6">
        <w:t>gaí</w:t>
      </w:r>
      <w:proofErr w:type="spellEnd"/>
      <w:r w:rsidRPr="00410AC6">
        <w:t>”.</w:t>
      </w:r>
    </w:p>
    <w:p w14:paraId="3ABA14CF" w14:textId="77777777" w:rsidR="008F2B27" w:rsidRPr="00410AC6" w:rsidRDefault="008F2B27" w:rsidP="00B2276A">
      <w:pPr>
        <w:jc w:val="both"/>
      </w:pPr>
      <w:r w:rsidRPr="00410AC6">
        <w:rPr>
          <w:b/>
        </w:rPr>
        <w:t>Histórico de pagamento:</w:t>
      </w:r>
      <w:r w:rsidRPr="00410AC6">
        <w:t xml:space="preserve"> O inquilino terá total controle sob suas obrigações, neste caso a questão do pagamento. Esse tipo de usuário poderá imprimir seus boletos para pagamento e enviar anexos de comprovante para do dono do imóvel. Além disso, o locatário terá oportunidade de ver um histórico de pagamento </w:t>
      </w:r>
      <w:r w:rsidR="008909A6" w:rsidRPr="00410AC6">
        <w:t>à</w:t>
      </w:r>
      <w:r w:rsidRPr="00410AC6">
        <w:t xml:space="preserve"> disposição, ou seja, ver os pagamentos em aberto e ver as mensalidades que já foram pagas.</w:t>
      </w:r>
    </w:p>
    <w:p w14:paraId="0FBD1FE5" w14:textId="77777777" w:rsidR="008F2B27" w:rsidRPr="00410AC6" w:rsidRDefault="008F2B27" w:rsidP="00B2276A">
      <w:pPr>
        <w:jc w:val="both"/>
      </w:pPr>
      <w:r w:rsidRPr="00410AC6">
        <w:rPr>
          <w:b/>
        </w:rPr>
        <w:t>Emissão de Declaração:</w:t>
      </w:r>
      <w:r w:rsidRPr="00410AC6">
        <w:t xml:space="preserve"> O locatário terá a oportunidade de emitir declarações comprovando que é um Inquilino. Isso servirá para algumas necessidades durante o dia-a-dia, como, por exemplo, na declaração de renda para ingresso em universidade.</w:t>
      </w:r>
    </w:p>
    <w:p w14:paraId="657D4DBC" w14:textId="77777777" w:rsidR="008F2B27" w:rsidRPr="00410AC6" w:rsidRDefault="008F2B27" w:rsidP="00B2276A">
      <w:pPr>
        <w:jc w:val="both"/>
      </w:pPr>
      <w:r w:rsidRPr="00410AC6">
        <w:rPr>
          <w:b/>
        </w:rPr>
        <w:t>Canal de Comunicação</w:t>
      </w:r>
      <w:r w:rsidRPr="00410AC6">
        <w:t>: O inquilino terá um campo para informar, através de anexos e mensagens, eventualidades que possam ocorrer no imóvel e na negociaç</w:t>
      </w:r>
      <w:r w:rsidR="006477CD" w:rsidRPr="00410AC6">
        <w:t>ão. Caso tenha alguns</w:t>
      </w:r>
      <w:r w:rsidRPr="00410AC6">
        <w:t xml:space="preserve"> problemas no imóvel, uma infiltração ou algo do tipo, o inquilino envia uma foto com o comunicado para o proprietário tomar as medidas cabíveis através do sistema.</w:t>
      </w:r>
    </w:p>
    <w:p w14:paraId="131C1252" w14:textId="77777777" w:rsidR="008F2B27" w:rsidRPr="00410AC6" w:rsidRDefault="006477CD" w:rsidP="00B2276A">
      <w:pPr>
        <w:jc w:val="both"/>
      </w:pPr>
      <w:r w:rsidRPr="00410AC6">
        <w:t>Assim como os recursos do proprietário, o dos inquilinos, de início, possui esses recursos, porém com o passar do tempo, com novos levantamentos de requisitos, é claro que, surgirá novos recursos para este tipo de usuários.</w:t>
      </w:r>
    </w:p>
    <w:p w14:paraId="36F79248" w14:textId="77777777" w:rsidR="00C078AE" w:rsidRDefault="00101A1B" w:rsidP="00B2276A">
      <w:pPr>
        <w:pStyle w:val="Ttulo1"/>
        <w:jc w:val="both"/>
        <w:rPr>
          <w:rFonts w:cs="Arial"/>
        </w:rPr>
      </w:pPr>
      <w:bookmarkStart w:id="40" w:name="_Toc24990744"/>
      <w:r w:rsidRPr="00B2276A">
        <w:rPr>
          <w:rFonts w:cs="Arial"/>
        </w:rPr>
        <w:t>Requisitos do produto</w:t>
      </w:r>
      <w:bookmarkEnd w:id="40"/>
    </w:p>
    <w:p w14:paraId="52B39A5D" w14:textId="77777777" w:rsidR="00B2276A" w:rsidRPr="00410AC6" w:rsidRDefault="00B2276A" w:rsidP="00CB3C26">
      <w:pPr>
        <w:jc w:val="both"/>
      </w:pPr>
      <w:r w:rsidRPr="00410AC6">
        <w:t xml:space="preserve">Em relação aos requisitos, nesse produto é tratado de duas formas, os requisitos do sistema para os usuários e os requisitos do sistema para o bom desenvolvimento do produto. O primeiro, será a questão do acesso à internet, </w:t>
      </w:r>
      <w:r w:rsidR="00CB3C26" w:rsidRPr="00410AC6">
        <w:t xml:space="preserve">isto é, o usuário só poderá usufruir do sistema se estiver em conexão com a internet. </w:t>
      </w:r>
      <w:r w:rsidR="008E2B98" w:rsidRPr="00410AC6">
        <w:t>À</w:t>
      </w:r>
      <w:r w:rsidR="00CB3C26" w:rsidRPr="00410AC6">
        <w:t xml:space="preserve"> longo prazo, quando for feito um módulo para dispositivos móveis, será necessário que os usuários possuam uma plataforma Android ou</w:t>
      </w:r>
      <w:r w:rsidR="00C61DE6" w:rsidRPr="00410AC6">
        <w:t xml:space="preserve"> iOS</w:t>
      </w:r>
      <w:r w:rsidR="00CB3C26" w:rsidRPr="00410AC6">
        <w:t xml:space="preserve"> para utiliza este módulo do sistema.</w:t>
      </w:r>
    </w:p>
    <w:p w14:paraId="4F35C331" w14:textId="77777777" w:rsidR="00C078AE" w:rsidRPr="00410AC6" w:rsidRDefault="00CB3C26" w:rsidP="00B2276A">
      <w:pPr>
        <w:jc w:val="both"/>
      </w:pPr>
      <w:r w:rsidRPr="00410AC6">
        <w:t xml:space="preserve">O segundo envolve vários seguimentos que ainda estão prematuros, eles só podem ser destacados ao decorrer do tempo com uma determinada maturidade, que será adquirida através das aulas das disciplinas e do auxílio do </w:t>
      </w:r>
      <w:r w:rsidR="000E3DAE">
        <w:t>p</w:t>
      </w:r>
      <w:r w:rsidRPr="00410AC6">
        <w:t>rofessor.</w:t>
      </w:r>
    </w:p>
    <w:sectPr w:rsidR="00C078AE" w:rsidRPr="00410A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7542E" w14:textId="77777777" w:rsidR="001169E1" w:rsidRDefault="001169E1">
      <w:pPr>
        <w:spacing w:after="0" w:line="240" w:lineRule="auto"/>
      </w:pPr>
      <w:r>
        <w:separator/>
      </w:r>
    </w:p>
  </w:endnote>
  <w:endnote w:type="continuationSeparator" w:id="0">
    <w:p w14:paraId="6C995AC9" w14:textId="77777777" w:rsidR="001169E1" w:rsidRDefault="0011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078AE" w14:paraId="70A70E1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484FE3" w14:textId="77777777" w:rsidR="00C078AE" w:rsidRDefault="00C078A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2D8F48" w14:textId="77777777" w:rsidR="00C078AE" w:rsidRDefault="00101A1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Alugaí</w:t>
          </w:r>
          <w:proofErr w:type="spellEnd"/>
          <w:r>
            <w:t>&gt;</w:t>
          </w:r>
          <w:r>
            <w:fldChar w:fldCharType="end"/>
          </w:r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DE9280" w14:textId="77777777" w:rsidR="00C078AE" w:rsidRDefault="00101A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E4E5A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53D38CA6" w14:textId="77777777" w:rsidR="00C078AE" w:rsidRDefault="00C078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051E" w14:textId="77777777" w:rsidR="001169E1" w:rsidRDefault="001169E1">
      <w:pPr>
        <w:spacing w:after="0" w:line="240" w:lineRule="auto"/>
      </w:pPr>
      <w:r>
        <w:separator/>
      </w:r>
    </w:p>
  </w:footnote>
  <w:footnote w:type="continuationSeparator" w:id="0">
    <w:p w14:paraId="11201F1E" w14:textId="77777777" w:rsidR="001169E1" w:rsidRDefault="0011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99DD1" w14:textId="77777777" w:rsidR="00C078AE" w:rsidRDefault="00C078AE">
    <w:pPr>
      <w:rPr>
        <w:sz w:val="24"/>
      </w:rPr>
    </w:pPr>
  </w:p>
  <w:p w14:paraId="19083D16" w14:textId="77777777" w:rsidR="00C078AE" w:rsidRDefault="00C078AE">
    <w:pPr>
      <w:pBdr>
        <w:top w:val="single" w:sz="6" w:space="1" w:color="auto"/>
      </w:pBdr>
      <w:rPr>
        <w:sz w:val="24"/>
      </w:rPr>
    </w:pPr>
  </w:p>
  <w:p w14:paraId="6C1C2684" w14:textId="77777777" w:rsidR="00C078AE" w:rsidRDefault="00101A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proofErr w:type="spellStart"/>
    <w:r>
      <w:rPr>
        <w:rFonts w:ascii="Arial" w:hAnsi="Arial"/>
        <w:b/>
        <w:sz w:val="36"/>
      </w:rPr>
      <w:t>Alugaí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EFE98A2" w14:textId="77777777" w:rsidR="00C078AE" w:rsidRDefault="00C078AE">
    <w:pPr>
      <w:pBdr>
        <w:bottom w:val="single" w:sz="6" w:space="1" w:color="auto"/>
      </w:pBdr>
      <w:jc w:val="right"/>
      <w:rPr>
        <w:sz w:val="24"/>
      </w:rPr>
    </w:pPr>
  </w:p>
  <w:p w14:paraId="583229EF" w14:textId="77777777" w:rsidR="00C078AE" w:rsidRDefault="00C078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078AE" w14:paraId="41B0F7F3" w14:textId="77777777">
      <w:tc>
        <w:tcPr>
          <w:tcW w:w="6379" w:type="dxa"/>
        </w:tcPr>
        <w:p w14:paraId="1643C113" w14:textId="77777777" w:rsidR="00C078AE" w:rsidRDefault="00101A1B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&lt;</w:t>
          </w:r>
          <w:r w:rsidR="0090195A">
            <w:t xml:space="preserve">Sistema de </w:t>
          </w:r>
          <w:r>
            <w:t>Gerenciamen</w:t>
          </w:r>
          <w:r w:rsidR="00B2276A">
            <w:t>to de A</w:t>
          </w:r>
          <w:r>
            <w:t>lugu</w:t>
          </w:r>
          <w:r w:rsidR="0090195A">
            <w:t>é</w:t>
          </w:r>
          <w:r>
            <w:t>is&gt;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4052C088" w14:textId="77777777" w:rsidR="00C078AE" w:rsidRDefault="00101A1B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C078AE" w14:paraId="5ABA92E8" w14:textId="77777777">
      <w:tc>
        <w:tcPr>
          <w:tcW w:w="6379" w:type="dxa"/>
        </w:tcPr>
        <w:p w14:paraId="3D24F740" w14:textId="77777777" w:rsidR="00C078AE" w:rsidRDefault="00101A1B">
          <w:r>
            <w:t>Visão</w:t>
          </w:r>
        </w:p>
      </w:tc>
      <w:tc>
        <w:tcPr>
          <w:tcW w:w="3179" w:type="dxa"/>
        </w:tcPr>
        <w:p w14:paraId="4E2E2126" w14:textId="77777777" w:rsidR="00C078AE" w:rsidRDefault="00B2276A">
          <w:r>
            <w:t xml:space="preserve">  Data:  &lt;18</w:t>
          </w:r>
          <w:r w:rsidR="00101A1B">
            <w:t>/11/19&gt;</w:t>
          </w:r>
        </w:p>
      </w:tc>
    </w:tr>
    <w:tr w:rsidR="00C078AE" w14:paraId="78F55271" w14:textId="77777777">
      <w:tc>
        <w:tcPr>
          <w:tcW w:w="9558" w:type="dxa"/>
          <w:gridSpan w:val="2"/>
        </w:tcPr>
        <w:p w14:paraId="42A2C1E5" w14:textId="77777777" w:rsidR="00C078AE" w:rsidRDefault="00101A1B">
          <w:r>
            <w:t>&lt;Visão do projeto&gt;</w:t>
          </w:r>
        </w:p>
      </w:tc>
    </w:tr>
  </w:tbl>
  <w:p w14:paraId="7668BA99" w14:textId="77777777" w:rsidR="00C078AE" w:rsidRDefault="00C078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44502D"/>
    <w:multiLevelType w:val="multilevel"/>
    <w:tmpl w:val="2544502D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4E0D1BEC"/>
    <w:multiLevelType w:val="hybridMultilevel"/>
    <w:tmpl w:val="DBB8B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F4"/>
    <w:rsid w:val="00096056"/>
    <w:rsid w:val="000D3093"/>
    <w:rsid w:val="000E3DAE"/>
    <w:rsid w:val="000F2632"/>
    <w:rsid w:val="00100DB4"/>
    <w:rsid w:val="00101A1B"/>
    <w:rsid w:val="001169E1"/>
    <w:rsid w:val="00134E76"/>
    <w:rsid w:val="00134FA3"/>
    <w:rsid w:val="001A7FD1"/>
    <w:rsid w:val="002D397A"/>
    <w:rsid w:val="00410AC6"/>
    <w:rsid w:val="004509D6"/>
    <w:rsid w:val="004C69D1"/>
    <w:rsid w:val="005006C7"/>
    <w:rsid w:val="00543CB5"/>
    <w:rsid w:val="006151A9"/>
    <w:rsid w:val="006477CD"/>
    <w:rsid w:val="0068157E"/>
    <w:rsid w:val="00681F56"/>
    <w:rsid w:val="00702EA2"/>
    <w:rsid w:val="00745FBC"/>
    <w:rsid w:val="007F625C"/>
    <w:rsid w:val="008439A8"/>
    <w:rsid w:val="00851C40"/>
    <w:rsid w:val="00874873"/>
    <w:rsid w:val="00887C44"/>
    <w:rsid w:val="008909A6"/>
    <w:rsid w:val="008A7EA8"/>
    <w:rsid w:val="008B6F29"/>
    <w:rsid w:val="008E2B98"/>
    <w:rsid w:val="008F2B27"/>
    <w:rsid w:val="0090195A"/>
    <w:rsid w:val="00967572"/>
    <w:rsid w:val="009C05E7"/>
    <w:rsid w:val="009D6A56"/>
    <w:rsid w:val="00A24537"/>
    <w:rsid w:val="00A85272"/>
    <w:rsid w:val="00A95A4E"/>
    <w:rsid w:val="00AC7F22"/>
    <w:rsid w:val="00AE3FBE"/>
    <w:rsid w:val="00B2276A"/>
    <w:rsid w:val="00B6253A"/>
    <w:rsid w:val="00BE4E5A"/>
    <w:rsid w:val="00C078AE"/>
    <w:rsid w:val="00C2331F"/>
    <w:rsid w:val="00C61DE6"/>
    <w:rsid w:val="00CB3C26"/>
    <w:rsid w:val="00D234B6"/>
    <w:rsid w:val="00D25174"/>
    <w:rsid w:val="00D444C4"/>
    <w:rsid w:val="00D56D05"/>
    <w:rsid w:val="00D66EF6"/>
    <w:rsid w:val="00DD68CC"/>
    <w:rsid w:val="00E50490"/>
    <w:rsid w:val="00E95BBD"/>
    <w:rsid w:val="00EB2360"/>
    <w:rsid w:val="00EE34F4"/>
    <w:rsid w:val="00F2251F"/>
    <w:rsid w:val="00F52624"/>
    <w:rsid w:val="00F840BE"/>
    <w:rsid w:val="37BF61C9"/>
    <w:rsid w:val="7AC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93E15"/>
  <w15:docId w15:val="{5B1C6A42-D2E6-4B1B-A3BC-2967D926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9">
    <w:name w:val="toc 9"/>
    <w:basedOn w:val="Normal"/>
    <w:next w:val="Normal"/>
    <w:semiHidden/>
    <w:qFormat/>
    <w:pPr>
      <w:ind w:left="1600"/>
    </w:pPr>
  </w:style>
  <w:style w:type="paragraph" w:styleId="Corpodetexto">
    <w:name w:val="Body Text"/>
    <w:basedOn w:val="Normal"/>
    <w:semiHidden/>
    <w:qFormat/>
    <w:pPr>
      <w:keepLines/>
      <w:spacing w:after="120"/>
      <w:ind w:left="720"/>
    </w:pPr>
  </w:style>
  <w:style w:type="paragraph" w:styleId="Sumrio6">
    <w:name w:val="toc 6"/>
    <w:basedOn w:val="Normal"/>
    <w:next w:val="Normal"/>
    <w:semiHidden/>
    <w:qFormat/>
    <w:pPr>
      <w:ind w:left="1000"/>
    </w:pPr>
  </w:style>
  <w:style w:type="paragraph" w:styleId="Sumrio5">
    <w:name w:val="toc 5"/>
    <w:basedOn w:val="Normal"/>
    <w:next w:val="Normal"/>
    <w:semiHidden/>
    <w:qFormat/>
    <w:pPr>
      <w:ind w:left="800"/>
    </w:p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mrio4">
    <w:name w:val="toc 4"/>
    <w:basedOn w:val="Normal"/>
    <w:next w:val="Normal"/>
    <w:semiHidden/>
    <w:qFormat/>
    <w:pPr>
      <w:ind w:left="600"/>
    </w:pPr>
  </w:style>
  <w:style w:type="paragraph" w:styleId="Sumrio8">
    <w:name w:val="toc 8"/>
    <w:basedOn w:val="Normal"/>
    <w:next w:val="Normal"/>
    <w:semiHidden/>
    <w:qFormat/>
    <w:pPr>
      <w:ind w:left="1400"/>
    </w:pPr>
  </w:style>
  <w:style w:type="paragraph" w:styleId="Pr-formatao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Corpodetexto2">
    <w:name w:val="Body Text 2"/>
    <w:basedOn w:val="Normal"/>
    <w:semiHidden/>
    <w:qFormat/>
    <w:rPr>
      <w:i/>
      <w:color w:val="0000FF"/>
    </w:rPr>
  </w:style>
  <w:style w:type="paragraph" w:styleId="Cabealho">
    <w:name w:val="header"/>
    <w:basedOn w:val="Normal"/>
    <w:semiHidden/>
    <w:qFormat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Sumrio7">
    <w:name w:val="toc 7"/>
    <w:basedOn w:val="Normal"/>
    <w:next w:val="Normal"/>
    <w:semiHidden/>
    <w:qFormat/>
    <w:pPr>
      <w:ind w:left="1200"/>
    </w:pPr>
  </w:style>
  <w:style w:type="paragraph" w:styleId="Sumrio3">
    <w:name w:val="toc 3"/>
    <w:basedOn w:val="Normal"/>
    <w:next w:val="Normal"/>
    <w:semiHidden/>
    <w:qFormat/>
    <w:pPr>
      <w:tabs>
        <w:tab w:val="left" w:pos="1440"/>
        <w:tab w:val="right" w:pos="9360"/>
      </w:tabs>
      <w:ind w:left="864"/>
    </w:p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semiHidden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Recuodecorpodetexto">
    <w:name w:val="Body Text Indent"/>
    <w:basedOn w:val="Normal"/>
    <w:semiHidden/>
    <w:qFormat/>
    <w:pPr>
      <w:ind w:left="720"/>
    </w:pPr>
    <w:rPr>
      <w:i/>
      <w:color w:val="0000FF"/>
      <w:u w:val="single"/>
    </w:rPr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styleId="Hyperlink">
    <w:name w:val="Hyperlink"/>
    <w:basedOn w:val="Fontepargpadro"/>
    <w:semiHidden/>
    <w:qFormat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qFormat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paragraph" w:customStyle="1" w:styleId="infoblue0">
    <w:name w:val="infoblue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&#237;cius%20Eraldo\Downloads\rup_vision_sp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CC3A9-54DC-466F-A4FA-B8B96CDF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 (1)</Template>
  <TotalTime>1</TotalTime>
  <Pages>7</Pages>
  <Words>1964</Words>
  <Characters>10608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Vinícius Eraldo</dc:creator>
  <cp:lastModifiedBy>Adriano Cirino</cp:lastModifiedBy>
  <cp:revision>4</cp:revision>
  <cp:lastPrinted>2001-03-15T17:26:00Z</cp:lastPrinted>
  <dcterms:created xsi:type="dcterms:W3CDTF">2019-11-18T20:37:00Z</dcterms:created>
  <dcterms:modified xsi:type="dcterms:W3CDTF">2020-11-17T12:28:00Z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1046-11.2.0.9031</vt:lpwstr>
  </property>
</Properties>
</file>